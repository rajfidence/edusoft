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CF5CC" w14:textId="77777777" w:rsidR="00013104" w:rsidRDefault="00BA2E75">
      <w:pPr>
        <w:pStyle w:val="Heading1"/>
      </w:pPr>
      <w:r>
        <w:t>Marine Healthcare Platform Demo</w:t>
      </w:r>
    </w:p>
    <w:p w14:paraId="613E7D22" w14:textId="77777777" w:rsidR="00BA2E75" w:rsidRDefault="00BA2E75" w:rsidP="00BA2E75">
      <w:r>
        <w:t>Date: 9</w:t>
      </w:r>
      <w:r w:rsidRPr="00BA2E75">
        <w:rPr>
          <w:vertAlign w:val="superscript"/>
        </w:rPr>
        <w:t>th</w:t>
      </w:r>
      <w:r>
        <w:t xml:space="preserve"> June 2015</w:t>
      </w:r>
    </w:p>
    <w:p w14:paraId="35535C04" w14:textId="77777777" w:rsidR="00BA2E75" w:rsidRDefault="00BA2E75" w:rsidP="00BA2E75">
      <w:r w:rsidRPr="00BA2E75">
        <w:rPr>
          <w:highlight w:val="yellow"/>
        </w:rPr>
        <w:t>Platforms: Merge</w:t>
      </w:r>
      <w:r w:rsidR="00A778E5">
        <w:rPr>
          <w:highlight w:val="yellow"/>
        </w:rPr>
        <w:t>, Clip</w:t>
      </w:r>
    </w:p>
    <w:p w14:paraId="59FDD70C" w14:textId="77777777" w:rsidR="00BA2E75" w:rsidRDefault="00BA2E75" w:rsidP="00BA2E75">
      <w:r>
        <w:t xml:space="preserve">From The Start: </w:t>
      </w:r>
    </w:p>
    <w:p w14:paraId="7A2FE024" w14:textId="77777777" w:rsidR="00BA2E75" w:rsidRDefault="00BA2E75" w:rsidP="00BA2E75">
      <w:r>
        <w:t xml:space="preserve">Assumptions: </w:t>
      </w:r>
    </w:p>
    <w:p w14:paraId="19B6BDCA" w14:textId="77777777" w:rsidR="00BA2E75" w:rsidRDefault="00BA2E75" w:rsidP="00BA2E75">
      <w:pPr>
        <w:pStyle w:val="ListParagraph"/>
        <w:numPr>
          <w:ilvl w:val="0"/>
          <w:numId w:val="13"/>
        </w:numPr>
      </w:pPr>
      <w:r>
        <w:t>List of candidates pre-filled into the system</w:t>
      </w:r>
    </w:p>
    <w:p w14:paraId="129BB9D7" w14:textId="77777777" w:rsidR="00BA2E75" w:rsidRDefault="00BA2E75" w:rsidP="00BA2E75">
      <w:pPr>
        <w:pStyle w:val="ListParagraph"/>
        <w:numPr>
          <w:ilvl w:val="0"/>
          <w:numId w:val="13"/>
        </w:numPr>
      </w:pPr>
      <w:r>
        <w:t>List of Medical profiles pre-filled into the system</w:t>
      </w:r>
    </w:p>
    <w:p w14:paraId="7B351D35" w14:textId="77777777" w:rsidR="00BA2E75" w:rsidRDefault="00BA2E75" w:rsidP="00BA2E75">
      <w:pPr>
        <w:pStyle w:val="ListParagraph"/>
        <w:numPr>
          <w:ilvl w:val="0"/>
          <w:numId w:val="13"/>
        </w:numPr>
      </w:pPr>
      <w:r>
        <w:t>List of Vessels pre-filled into the system (Linked with their P&amp;I association)</w:t>
      </w:r>
    </w:p>
    <w:p w14:paraId="3FAE6B9F" w14:textId="77777777" w:rsidR="00AB2E3A" w:rsidRDefault="00BA2E75" w:rsidP="00BA2E75">
      <w:pPr>
        <w:pStyle w:val="ListParagraph"/>
        <w:numPr>
          <w:ilvl w:val="0"/>
          <w:numId w:val="13"/>
        </w:numPr>
      </w:pPr>
      <w:r>
        <w:t>List of Medical Doctors pre-filled into the system</w:t>
      </w:r>
    </w:p>
    <w:p w14:paraId="216385DC" w14:textId="77777777" w:rsidR="00AB2E3A" w:rsidRDefault="00AB2E3A" w:rsidP="00BA2E75">
      <w:pPr>
        <w:pStyle w:val="ListParagraph"/>
        <w:numPr>
          <w:ilvl w:val="0"/>
          <w:numId w:val="13"/>
        </w:numPr>
      </w:pPr>
      <w:r>
        <w:t xml:space="preserve">User List defined. </w:t>
      </w:r>
    </w:p>
    <w:p w14:paraId="02130D43" w14:textId="77777777" w:rsidR="00AB2E3A" w:rsidRDefault="00AB2E3A" w:rsidP="00AB2E3A">
      <w:pPr>
        <w:pStyle w:val="ListParagraph"/>
        <w:numPr>
          <w:ilvl w:val="1"/>
          <w:numId w:val="13"/>
        </w:numPr>
      </w:pPr>
      <w:r>
        <w:t xml:space="preserve">User A – Full access </w:t>
      </w:r>
    </w:p>
    <w:p w14:paraId="2FF069A1" w14:textId="77777777" w:rsidR="00AB2E3A" w:rsidRPr="00A778E5" w:rsidRDefault="00AB2E3A" w:rsidP="00AB2E3A">
      <w:pPr>
        <w:pStyle w:val="ListParagraph"/>
        <w:numPr>
          <w:ilvl w:val="1"/>
          <w:numId w:val="13"/>
        </w:numPr>
        <w:rPr>
          <w:color w:val="9F2936" w:themeColor="accent2"/>
        </w:rPr>
      </w:pPr>
      <w:commentRangeStart w:id="0"/>
      <w:r w:rsidRPr="00A778E5">
        <w:rPr>
          <w:color w:val="9F2936" w:themeColor="accent2"/>
        </w:rPr>
        <w:t>User B – Only PEME Appointments</w:t>
      </w:r>
    </w:p>
    <w:p w14:paraId="3511185D" w14:textId="77777777" w:rsidR="00AB2E3A" w:rsidRPr="00A778E5" w:rsidRDefault="00AB2E3A" w:rsidP="00AB2E3A">
      <w:pPr>
        <w:pStyle w:val="ListParagraph"/>
        <w:numPr>
          <w:ilvl w:val="1"/>
          <w:numId w:val="13"/>
        </w:numPr>
        <w:rPr>
          <w:color w:val="9F2936" w:themeColor="accent2"/>
        </w:rPr>
      </w:pPr>
      <w:r w:rsidRPr="00A778E5">
        <w:rPr>
          <w:color w:val="9F2936" w:themeColor="accent2"/>
        </w:rPr>
        <w:t xml:space="preserve">User C – Only Treatment </w:t>
      </w:r>
    </w:p>
    <w:p w14:paraId="6BE06E37" w14:textId="77777777" w:rsidR="00BA2E75" w:rsidRPr="00A778E5" w:rsidRDefault="00AB2E3A" w:rsidP="00AB2E3A">
      <w:pPr>
        <w:pStyle w:val="ListParagraph"/>
        <w:numPr>
          <w:ilvl w:val="1"/>
          <w:numId w:val="13"/>
        </w:numPr>
        <w:rPr>
          <w:color w:val="9F2936" w:themeColor="accent2"/>
        </w:rPr>
      </w:pPr>
      <w:r w:rsidRPr="00A778E5">
        <w:rPr>
          <w:color w:val="9F2936" w:themeColor="accent2"/>
        </w:rPr>
        <w:t xml:space="preserve">User D – Only Vessel </w:t>
      </w:r>
      <w:r w:rsidR="00A778E5" w:rsidRPr="00A778E5">
        <w:rPr>
          <w:color w:val="9F2936" w:themeColor="accent2"/>
        </w:rPr>
        <w:t>Calls &amp; Sickbay Management</w:t>
      </w:r>
      <w:commentRangeEnd w:id="0"/>
      <w:r w:rsidR="00A778E5">
        <w:rPr>
          <w:rStyle w:val="CommentReference"/>
        </w:rPr>
        <w:commentReference w:id="0"/>
      </w:r>
      <w:r w:rsidR="00A778E5" w:rsidRPr="00A778E5">
        <w:rPr>
          <w:color w:val="9F2936" w:themeColor="accent2"/>
        </w:rPr>
        <w:t xml:space="preserve">. </w:t>
      </w:r>
    </w:p>
    <w:p w14:paraId="1BF12A4B" w14:textId="77777777" w:rsidR="002C0950" w:rsidRDefault="002C0950" w:rsidP="00F4080C">
      <w:r w:rsidRPr="002C0950">
        <w:rPr>
          <w:noProof/>
          <w:lang w:val="en-IN" w:eastAsia="en-IN"/>
        </w:rPr>
        <w:drawing>
          <wp:anchor distT="0" distB="0" distL="114300" distR="114300" simplePos="0" relativeHeight="251667456" behindDoc="1" locked="0" layoutInCell="1" allowOverlap="1" wp14:anchorId="183C1441" wp14:editId="53E1AD39">
            <wp:simplePos x="0" y="0"/>
            <wp:positionH relativeFrom="column">
              <wp:posOffset>-200025</wp:posOffset>
            </wp:positionH>
            <wp:positionV relativeFrom="paragraph">
              <wp:posOffset>135255</wp:posOffset>
            </wp:positionV>
            <wp:extent cx="1143000" cy="1143000"/>
            <wp:effectExtent l="0" t="0" r="0" b="0"/>
            <wp:wrapTight wrapText="bothSides">
              <wp:wrapPolygon edited="0">
                <wp:start x="0" y="0"/>
                <wp:lineTo x="0" y="21240"/>
                <wp:lineTo x="21240" y="21240"/>
                <wp:lineTo x="21240" y="0"/>
                <wp:lineTo x="0" y="0"/>
              </wp:wrapPolygon>
            </wp:wrapTight>
            <wp:docPr id="13" name="Picture 13" descr="http://www.jsmartintranscription.com/wp-content/uploads/2013/12/Cartoon-man-thumbs-up-at-desk.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smartintranscription.com/wp-content/uploads/2013/12/Cartoon-man-thumbs-up-at-desk.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051E5" w14:textId="77777777" w:rsidR="00F4080C" w:rsidRDefault="002C0950" w:rsidP="00F4080C">
      <w:r>
        <w:t xml:space="preserve">Ship management company administrator can set up user accounts with various access levels. This allows for feature based access brining greater security. </w:t>
      </w:r>
    </w:p>
    <w:p w14:paraId="57827F14" w14:textId="77777777" w:rsidR="002C0950" w:rsidRDefault="002C0950" w:rsidP="00F4080C"/>
    <w:p w14:paraId="445207A5" w14:textId="77777777" w:rsidR="002C0950" w:rsidRDefault="00F4080C">
      <w:r>
        <w:br w:type="page"/>
      </w:r>
    </w:p>
    <w:p w14:paraId="19FC1591" w14:textId="77777777" w:rsidR="00BA2E75" w:rsidRPr="00BA2E75" w:rsidRDefault="00BA2E75" w:rsidP="00BA2E75">
      <w:pPr>
        <w:rPr>
          <w:color w:val="FFFFFF" w:themeColor="background1"/>
        </w:rPr>
      </w:pPr>
      <w:r w:rsidRPr="00BA2E75">
        <w:rPr>
          <w:color w:val="FFFFFF" w:themeColor="background1"/>
          <w:highlight w:val="blue"/>
        </w:rPr>
        <w:lastRenderedPageBreak/>
        <w:t>Task</w:t>
      </w:r>
      <w:r>
        <w:rPr>
          <w:color w:val="FFFFFF" w:themeColor="background1"/>
          <w:highlight w:val="blue"/>
        </w:rPr>
        <w:t xml:space="preserve"> (</w:t>
      </w:r>
      <w:proofErr w:type="gramStart"/>
      <w:r w:rsidR="00AF4778" w:rsidRPr="00AF4778">
        <w:rPr>
          <w:rFonts w:ascii="Times New Roman" w:hAnsi="Times New Roman" w:cs="Times New Roman"/>
          <w:color w:val="FFFFFF" w:themeColor="background1"/>
          <w:highlight w:val="blue"/>
        </w:rPr>
        <w:t>I</w:t>
      </w:r>
      <w:proofErr w:type="gramEnd"/>
      <w:r>
        <w:rPr>
          <w:color w:val="FFFFFF" w:themeColor="background1"/>
          <w:highlight w:val="blue"/>
        </w:rPr>
        <w:t>)</w:t>
      </w:r>
      <w:r w:rsidRPr="00BA2E75">
        <w:rPr>
          <w:color w:val="FFFFFF" w:themeColor="background1"/>
          <w:highlight w:val="blue"/>
        </w:rPr>
        <w:t xml:space="preserve">: Booking Medical Appointment </w:t>
      </w:r>
      <w:r w:rsidR="00A778E5">
        <w:rPr>
          <w:color w:val="FFFFFF" w:themeColor="background1"/>
          <w:highlight w:val="blue"/>
        </w:rPr>
        <w:t>with</w:t>
      </w:r>
      <w:r w:rsidRPr="00BA2E75">
        <w:rPr>
          <w:color w:val="FFFFFF" w:themeColor="background1"/>
          <w:highlight w:val="blue"/>
        </w:rPr>
        <w:t xml:space="preserve"> “synchronizing, standardized, compliant” reports.</w:t>
      </w:r>
      <w:r w:rsidRPr="00BA2E75">
        <w:rPr>
          <w:color w:val="FFFFFF" w:themeColor="background1"/>
        </w:rPr>
        <w:t xml:space="preserve"> </w:t>
      </w:r>
    </w:p>
    <w:p w14:paraId="76D4203B" w14:textId="77777777" w:rsidR="00BA2E75" w:rsidRDefault="00BA2E75" w:rsidP="00BA2E75">
      <w:pPr>
        <w:rPr>
          <w:noProof/>
          <w:color w:val="0000FF"/>
          <w:lang w:eastAsia="en-US"/>
        </w:rPr>
      </w:pPr>
      <w:r>
        <w:rPr>
          <w:noProof/>
          <w:color w:val="0000FF"/>
          <w:lang w:eastAsia="en-US"/>
        </w:rPr>
        <w:t xml:space="preserve">Step A: Goto </w:t>
      </w:r>
      <w:hyperlink r:id="rId10" w:history="1">
        <w:r w:rsidRPr="007F760E">
          <w:rPr>
            <w:rStyle w:val="Hyperlink"/>
            <w:noProof/>
            <w:lang w:eastAsia="en-US"/>
          </w:rPr>
          <w:t>www.3cubehealth.com</w:t>
        </w:r>
      </w:hyperlink>
      <w:r>
        <w:rPr>
          <w:noProof/>
          <w:color w:val="0000FF"/>
          <w:lang w:eastAsia="en-US"/>
        </w:rPr>
        <w:t xml:space="preserve"> </w:t>
      </w:r>
    </w:p>
    <w:p w14:paraId="42E57F5B" w14:textId="77777777" w:rsidR="00BA2E75" w:rsidRDefault="00BA2E75" w:rsidP="00BA2E75">
      <w:pPr>
        <w:rPr>
          <w:noProof/>
          <w:color w:val="0000FF"/>
          <w:lang w:eastAsia="en-US"/>
        </w:rPr>
      </w:pPr>
      <w:r>
        <w:rPr>
          <w:noProof/>
          <w:color w:val="0000FF"/>
          <w:lang w:eastAsia="en-US"/>
        </w:rPr>
        <w:t xml:space="preserve">Step B: Click on Merge </w:t>
      </w:r>
    </w:p>
    <w:p w14:paraId="79538CB6" w14:textId="77777777" w:rsidR="00AB2E3A" w:rsidRDefault="00BA2E75" w:rsidP="00BA2E75">
      <w:pPr>
        <w:rPr>
          <w:noProof/>
          <w:color w:val="0000FF"/>
          <w:lang w:eastAsia="en-US"/>
        </w:rPr>
      </w:pPr>
      <w:r>
        <w:rPr>
          <w:noProof/>
          <w:color w:val="0000FF"/>
          <w:lang w:eastAsia="en-US"/>
        </w:rPr>
        <w:t>Step C: Login</w:t>
      </w:r>
      <w:r w:rsidR="00AB2E3A">
        <w:rPr>
          <w:noProof/>
          <w:color w:val="0000FF"/>
          <w:lang w:eastAsia="en-US"/>
        </w:rPr>
        <w:t xml:space="preserve"> </w:t>
      </w:r>
      <w:r w:rsidR="00AB2E3A" w:rsidRPr="00AB2E3A">
        <w:rPr>
          <w:noProof/>
          <w:color w:val="0000FF"/>
          <w:lang w:eastAsia="en-US"/>
        </w:rPr>
        <w:t>User A (full access)</w:t>
      </w:r>
      <w:r w:rsidR="00AB2E3A">
        <w:rPr>
          <w:b/>
          <w:noProof/>
          <w:color w:val="0000FF"/>
          <w:lang w:eastAsia="en-US"/>
        </w:rPr>
        <w:t xml:space="preserve"> </w:t>
      </w:r>
    </w:p>
    <w:p w14:paraId="154A2D56" w14:textId="77777777" w:rsidR="00BA2E75" w:rsidRDefault="00BA2E75" w:rsidP="00BA2E75">
      <w:pPr>
        <w:rPr>
          <w:noProof/>
          <w:color w:val="0000FF"/>
          <w:lang w:eastAsia="en-US"/>
        </w:rPr>
      </w:pPr>
      <w:r>
        <w:rPr>
          <w:noProof/>
          <w:color w:val="0000FF"/>
          <w:lang w:eastAsia="en-US"/>
        </w:rPr>
        <w:t xml:space="preserve">Step D: </w:t>
      </w:r>
      <w:r w:rsidR="00AB2E3A">
        <w:rPr>
          <w:noProof/>
          <w:color w:val="0000FF"/>
          <w:lang w:eastAsia="en-US"/>
        </w:rPr>
        <w:t>Dashboard</w:t>
      </w:r>
    </w:p>
    <w:p w14:paraId="59BA0299" w14:textId="77777777" w:rsidR="00AB2E3A" w:rsidRDefault="00AB2E3A" w:rsidP="00BA2E75">
      <w:pPr>
        <w:rPr>
          <w:noProof/>
          <w:color w:val="0000FF"/>
          <w:lang w:eastAsia="en-US"/>
        </w:rPr>
      </w:pPr>
      <w:r>
        <w:rPr>
          <w:noProof/>
          <w:color w:val="0000FF"/>
          <w:lang w:eastAsia="en-US"/>
        </w:rPr>
        <w:tab/>
        <w:t xml:space="preserve">Step D.1: Global Map </w:t>
      </w:r>
      <w:r w:rsidR="00F4080C">
        <w:rPr>
          <w:noProof/>
          <w:color w:val="0000FF"/>
          <w:lang w:eastAsia="en-US"/>
        </w:rPr>
        <w:t>(Explanation)</w:t>
      </w:r>
      <w:r>
        <w:rPr>
          <w:noProof/>
          <w:color w:val="0000FF"/>
          <w:lang w:eastAsia="en-US"/>
        </w:rPr>
        <w:t xml:space="preserve"> </w:t>
      </w:r>
    </w:p>
    <w:tbl>
      <w:tblPr>
        <w:tblStyle w:val="TableGrid"/>
        <w:tblW w:w="0" w:type="auto"/>
        <w:tblLook w:val="04A0" w:firstRow="1" w:lastRow="0" w:firstColumn="1" w:lastColumn="0" w:noHBand="0" w:noVBand="1"/>
      </w:tblPr>
      <w:tblGrid>
        <w:gridCol w:w="7416"/>
        <w:gridCol w:w="1934"/>
      </w:tblGrid>
      <w:tr w:rsidR="00F4080C" w14:paraId="4E98D81F" w14:textId="77777777" w:rsidTr="00F4080C">
        <w:tc>
          <w:tcPr>
            <w:tcW w:w="7416" w:type="dxa"/>
          </w:tcPr>
          <w:p w14:paraId="500296ED" w14:textId="77777777" w:rsidR="00F4080C" w:rsidRDefault="00F4080C" w:rsidP="00BA2E75">
            <w:pPr>
              <w:rPr>
                <w:noProof/>
                <w:color w:val="0000FF"/>
                <w:lang w:eastAsia="en-US"/>
              </w:rPr>
            </w:pPr>
            <w:r>
              <w:rPr>
                <w:noProof/>
                <w:color w:val="0000FF"/>
                <w:lang w:val="en-IN" w:eastAsia="en-IN"/>
              </w:rPr>
              <w:drawing>
                <wp:inline distT="0" distB="0" distL="0" distR="0" wp14:anchorId="65C7B90B" wp14:editId="3A12BA88">
                  <wp:extent cx="456247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r="23113"/>
                          <a:stretch/>
                        </pic:blipFill>
                        <pic:spPr bwMode="auto">
                          <a:xfrm>
                            <a:off x="0" y="0"/>
                            <a:ext cx="4562475" cy="16478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34" w:type="dxa"/>
          </w:tcPr>
          <w:p w14:paraId="0E64D8CB" w14:textId="77777777" w:rsidR="00F4080C" w:rsidRPr="00F4080C" w:rsidRDefault="00F4080C" w:rsidP="00BA2E75">
            <w:pPr>
              <w:rPr>
                <w:noProof/>
                <w:lang w:eastAsia="en-US"/>
              </w:rPr>
            </w:pPr>
            <w:r w:rsidRPr="00F4080C">
              <w:rPr>
                <w:noProof/>
                <w:lang w:eastAsia="en-US"/>
              </w:rPr>
              <w:t xml:space="preserve">Graph displays the coordinates of all the vessel at the time of “Call” </w:t>
            </w:r>
          </w:p>
          <w:p w14:paraId="4DDD9D4A" w14:textId="77777777" w:rsidR="00F4080C" w:rsidRPr="00F4080C" w:rsidRDefault="00F4080C" w:rsidP="00BA2E75">
            <w:pPr>
              <w:rPr>
                <w:noProof/>
                <w:lang w:eastAsia="en-US"/>
              </w:rPr>
            </w:pPr>
            <w:r w:rsidRPr="00F4080C">
              <w:rPr>
                <w:noProof/>
                <w:lang w:eastAsia="en-US"/>
              </w:rPr>
              <w:t xml:space="preserve">Colours represent the “category” of the medical issue. </w:t>
            </w:r>
          </w:p>
          <w:p w14:paraId="49E80CE7" w14:textId="77777777" w:rsidR="00F4080C" w:rsidRDefault="00F4080C" w:rsidP="00BA2E75">
            <w:pPr>
              <w:rPr>
                <w:i/>
                <w:noProof/>
                <w:color w:val="C00000"/>
                <w:lang w:eastAsia="en-US"/>
              </w:rPr>
            </w:pPr>
            <w:r w:rsidRPr="00F4080C">
              <w:rPr>
                <w:i/>
                <w:noProof/>
                <w:color w:val="C00000"/>
                <w:lang w:eastAsia="en-US"/>
              </w:rPr>
              <w:t xml:space="preserve">ON-CLICK feature. </w:t>
            </w:r>
          </w:p>
          <w:p w14:paraId="6643DEC5" w14:textId="77777777" w:rsidR="00F4080C" w:rsidRPr="00F4080C" w:rsidRDefault="00F4080C" w:rsidP="00BA2E75">
            <w:pPr>
              <w:rPr>
                <w:i/>
                <w:noProof/>
                <w:color w:val="C00000"/>
                <w:lang w:eastAsia="en-US"/>
              </w:rPr>
            </w:pPr>
          </w:p>
          <w:p w14:paraId="54C61823" w14:textId="77777777" w:rsidR="00F4080C" w:rsidRDefault="00F4080C" w:rsidP="00BA2E75">
            <w:pPr>
              <w:rPr>
                <w:noProof/>
                <w:color w:val="0000FF"/>
                <w:lang w:eastAsia="en-US"/>
              </w:rPr>
            </w:pPr>
          </w:p>
        </w:tc>
      </w:tr>
    </w:tbl>
    <w:p w14:paraId="58A7FC32" w14:textId="77777777" w:rsidR="00F4080C" w:rsidRDefault="00F4080C" w:rsidP="00BA2E75">
      <w:pPr>
        <w:rPr>
          <w:noProof/>
          <w:color w:val="0000FF"/>
          <w:lang w:eastAsia="en-US"/>
        </w:rPr>
      </w:pPr>
    </w:p>
    <w:p w14:paraId="3F82E953" w14:textId="77777777" w:rsidR="00AB2E3A" w:rsidRDefault="00AB2E3A" w:rsidP="00BA2E75">
      <w:pPr>
        <w:rPr>
          <w:noProof/>
          <w:color w:val="0000FF"/>
          <w:lang w:eastAsia="en-US"/>
        </w:rPr>
      </w:pPr>
      <w:r>
        <w:rPr>
          <w:noProof/>
          <w:color w:val="0000FF"/>
          <w:lang w:eastAsia="en-US"/>
        </w:rPr>
        <w:tab/>
        <w:t xml:space="preserve">Step D.2: View of Counts by cateogry below. </w:t>
      </w:r>
    </w:p>
    <w:p w14:paraId="1C3DE2DB" w14:textId="77777777" w:rsidR="00AB2E3A" w:rsidRDefault="00AB2E3A" w:rsidP="00BA2E75">
      <w:pPr>
        <w:rPr>
          <w:noProof/>
          <w:color w:val="0000FF"/>
          <w:lang w:eastAsia="en-US"/>
        </w:rPr>
      </w:pPr>
      <w:r>
        <w:rPr>
          <w:noProof/>
          <w:color w:val="0000FF"/>
          <w:lang w:eastAsia="en-US"/>
        </w:rPr>
        <w:tab/>
        <w:t>Step D.3: Explanation on Counts</w:t>
      </w:r>
    </w:p>
    <w:tbl>
      <w:tblPr>
        <w:tblStyle w:val="TableGrid"/>
        <w:tblW w:w="0" w:type="auto"/>
        <w:tblLook w:val="04A0" w:firstRow="1" w:lastRow="0" w:firstColumn="1" w:lastColumn="0" w:noHBand="0" w:noVBand="1"/>
      </w:tblPr>
      <w:tblGrid>
        <w:gridCol w:w="3116"/>
        <w:gridCol w:w="3264"/>
        <w:gridCol w:w="3117"/>
      </w:tblGrid>
      <w:tr w:rsidR="00AB2E3A" w14:paraId="1704544A" w14:textId="77777777" w:rsidTr="00F4080C">
        <w:trPr>
          <w:trHeight w:val="1322"/>
        </w:trPr>
        <w:tc>
          <w:tcPr>
            <w:tcW w:w="3116" w:type="dxa"/>
          </w:tcPr>
          <w:p w14:paraId="0D34ACE6" w14:textId="77777777" w:rsidR="00AB2E3A" w:rsidRDefault="00F4080C" w:rsidP="00BA2E75">
            <w:r>
              <w:object w:dxaOrig="5610" w:dyaOrig="2295" w14:anchorId="075BD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60pt" o:ole="">
                  <v:imagedata r:id="rId12" o:title=""/>
                </v:shape>
                <o:OLEObject Type="Embed" ProgID="PBrush" ShapeID="_x0000_i1025" DrawAspect="Content" ObjectID="_1495400102" r:id="rId13"/>
              </w:object>
            </w:r>
          </w:p>
        </w:tc>
        <w:tc>
          <w:tcPr>
            <w:tcW w:w="3117" w:type="dxa"/>
          </w:tcPr>
          <w:p w14:paraId="38D9B604" w14:textId="77777777" w:rsidR="00AB2E3A" w:rsidRDefault="00F4080C" w:rsidP="00BA2E75">
            <w:r>
              <w:object w:dxaOrig="6525" w:dyaOrig="2355" w14:anchorId="693C8D32">
                <v:shape id="_x0000_i1026" type="#_x0000_t75" style="width:152.5pt;height:60pt" o:ole="">
                  <v:imagedata r:id="rId14" o:title=""/>
                </v:shape>
                <o:OLEObject Type="Embed" ProgID="PBrush" ShapeID="_x0000_i1026" DrawAspect="Content" ObjectID="_1495400103" r:id="rId15"/>
              </w:object>
            </w:r>
          </w:p>
        </w:tc>
        <w:tc>
          <w:tcPr>
            <w:tcW w:w="3117" w:type="dxa"/>
          </w:tcPr>
          <w:p w14:paraId="132895B7" w14:textId="77777777" w:rsidR="00AB2E3A" w:rsidRDefault="00F4080C" w:rsidP="00BA2E75">
            <w:r>
              <w:object w:dxaOrig="5580" w:dyaOrig="2340" w14:anchorId="5301B352">
                <v:shape id="_x0000_i1027" type="#_x0000_t75" style="width:141.5pt;height:60pt" o:ole="">
                  <v:imagedata r:id="rId16" o:title=""/>
                </v:shape>
                <o:OLEObject Type="Embed" ProgID="PBrush" ShapeID="_x0000_i1027" DrawAspect="Content" ObjectID="_1495400104" r:id="rId17"/>
              </w:object>
            </w:r>
          </w:p>
        </w:tc>
      </w:tr>
      <w:tr w:rsidR="00AB2E3A" w14:paraId="42C6CBAC" w14:textId="77777777" w:rsidTr="00AB2E3A">
        <w:tc>
          <w:tcPr>
            <w:tcW w:w="3116" w:type="dxa"/>
          </w:tcPr>
          <w:p w14:paraId="1C226750" w14:textId="77777777" w:rsidR="00AB2E3A" w:rsidRDefault="00AB2E3A" w:rsidP="00BA2E75">
            <w:r>
              <w:t xml:space="preserve">Calls are categorized at the </w:t>
            </w:r>
            <w:r w:rsidRPr="00AB2E3A">
              <w:rPr>
                <w:color w:val="FF0000"/>
              </w:rPr>
              <w:t>“Control Room”</w:t>
            </w:r>
            <w:r>
              <w:t xml:space="preserve"> by authorization of the </w:t>
            </w:r>
            <w:r w:rsidRPr="00AB2E3A">
              <w:rPr>
                <w:color w:val="FF0000"/>
              </w:rPr>
              <w:t xml:space="preserve">“Doctor” </w:t>
            </w:r>
          </w:p>
          <w:p w14:paraId="6EE22607" w14:textId="77777777" w:rsidR="00AB2E3A" w:rsidRDefault="00AB2E3A" w:rsidP="00BA2E75"/>
        </w:tc>
        <w:tc>
          <w:tcPr>
            <w:tcW w:w="3117" w:type="dxa"/>
          </w:tcPr>
          <w:p w14:paraId="74D9BCB2" w14:textId="77777777" w:rsidR="00AB2E3A" w:rsidRDefault="00AB2E3A" w:rsidP="00F4080C">
            <w:r>
              <w:t xml:space="preserve">If candidate in hospital, counted as Hospitalized. For all other treatments in process </w:t>
            </w:r>
            <w:r w:rsidR="00F4080C">
              <w:t>=</w:t>
            </w:r>
            <w:r>
              <w:t xml:space="preserve"> “</w:t>
            </w:r>
            <w:r w:rsidRPr="00A778E5">
              <w:rPr>
                <w:strike/>
              </w:rPr>
              <w:t>Open</w:t>
            </w:r>
            <w:r w:rsidR="00A778E5">
              <w:rPr>
                <w:strike/>
              </w:rPr>
              <w:t xml:space="preserve"> </w:t>
            </w:r>
            <w:r w:rsidR="00A778E5" w:rsidRPr="00A778E5">
              <w:t>Others</w:t>
            </w:r>
            <w:r>
              <w:t xml:space="preserve">” </w:t>
            </w:r>
          </w:p>
        </w:tc>
        <w:tc>
          <w:tcPr>
            <w:tcW w:w="3117" w:type="dxa"/>
          </w:tcPr>
          <w:p w14:paraId="6028F711" w14:textId="77777777" w:rsidR="00AB2E3A" w:rsidRDefault="00AB2E3A" w:rsidP="00BA2E75">
            <w:r>
              <w:t xml:space="preserve">Medical Status is updated on the result “recorded by the examining doctor”. </w:t>
            </w:r>
          </w:p>
          <w:p w14:paraId="1E9B3180" w14:textId="77777777" w:rsidR="00AB2E3A" w:rsidRDefault="00AB2E3A" w:rsidP="00AB2E3A">
            <w:r>
              <w:rPr>
                <w:color w:val="FF0000"/>
              </w:rPr>
              <w:t xml:space="preserve"> </w:t>
            </w:r>
          </w:p>
        </w:tc>
      </w:tr>
      <w:tr w:rsidR="00AB2E3A" w14:paraId="4BD1F520" w14:textId="77777777" w:rsidTr="00AB2E3A">
        <w:tc>
          <w:tcPr>
            <w:tcW w:w="3116" w:type="dxa"/>
          </w:tcPr>
          <w:p w14:paraId="5F806CF5" w14:textId="77777777" w:rsidR="00AB2E3A" w:rsidRDefault="00F4080C" w:rsidP="00BA2E75">
            <w:r>
              <w:t xml:space="preserve">Can we link with specific vessels? </w:t>
            </w:r>
          </w:p>
        </w:tc>
        <w:tc>
          <w:tcPr>
            <w:tcW w:w="3117" w:type="dxa"/>
          </w:tcPr>
          <w:p w14:paraId="5CE0ED49" w14:textId="77777777" w:rsidR="00AB2E3A" w:rsidRDefault="00F4080C" w:rsidP="00BA2E75">
            <w:r>
              <w:t xml:space="preserve">Can we keep limited to region? </w:t>
            </w:r>
          </w:p>
        </w:tc>
        <w:tc>
          <w:tcPr>
            <w:tcW w:w="3117" w:type="dxa"/>
          </w:tcPr>
          <w:p w14:paraId="3BFBF425" w14:textId="77777777" w:rsidR="00AB2E3A" w:rsidRDefault="00AB2E3A" w:rsidP="00F4080C">
            <w:r>
              <w:t xml:space="preserve">This displays for all Geographic regions. </w:t>
            </w:r>
            <w:r w:rsidRPr="00AB2E3A">
              <w:rPr>
                <w:color w:val="FF0000"/>
              </w:rPr>
              <w:t xml:space="preserve">Can we keep limited to some doctors </w:t>
            </w:r>
            <w:r>
              <w:rPr>
                <w:color w:val="FF0000"/>
              </w:rPr>
              <w:t>or Region Only?</w:t>
            </w:r>
          </w:p>
        </w:tc>
      </w:tr>
    </w:tbl>
    <w:p w14:paraId="50B5A39E" w14:textId="77777777" w:rsidR="00AB2E3A" w:rsidRDefault="00AB2E3A" w:rsidP="00BA2E75"/>
    <w:p w14:paraId="6352B9D1" w14:textId="77777777" w:rsidR="00A673DB" w:rsidRDefault="00A673DB" w:rsidP="00A673DB">
      <w:pPr>
        <w:ind w:firstLine="708"/>
        <w:rPr>
          <w:noProof/>
          <w:color w:val="0000FF"/>
          <w:lang w:eastAsia="en-US"/>
        </w:rPr>
      </w:pPr>
      <w:r w:rsidRPr="00A673DB">
        <w:rPr>
          <w:noProof/>
          <w:color w:val="0000FF"/>
          <w:lang w:eastAsia="en-US"/>
        </w:rPr>
        <w:t>Step D.4: Click on PEME</w:t>
      </w:r>
      <w:r>
        <w:rPr>
          <w:noProof/>
          <w:color w:val="0000FF"/>
          <w:lang w:eastAsia="en-US"/>
        </w:rPr>
        <w:t xml:space="preserve"> </w:t>
      </w:r>
    </w:p>
    <w:p w14:paraId="77AF6376" w14:textId="77777777" w:rsidR="00F4080C" w:rsidRDefault="00A673DB" w:rsidP="002C0950">
      <w:pPr>
        <w:jc w:val="center"/>
        <w:rPr>
          <w:noProof/>
          <w:color w:val="0000FF"/>
          <w:lang w:eastAsia="en-US"/>
        </w:rPr>
      </w:pPr>
      <w:r w:rsidRPr="00A673DB">
        <w:rPr>
          <w:i/>
          <w:noProof/>
          <w:color w:val="0000FF"/>
          <w:highlight w:val="lightGray"/>
          <w:lang w:eastAsia="en-US"/>
        </w:rPr>
        <w:t>(cont next page)</w:t>
      </w:r>
      <w:r w:rsidR="00F4080C">
        <w:rPr>
          <w:noProof/>
          <w:color w:val="0000FF"/>
          <w:lang w:eastAsia="en-US"/>
        </w:rPr>
        <w:br w:type="page"/>
      </w:r>
    </w:p>
    <w:p w14:paraId="1E878C39" w14:textId="77777777" w:rsidR="00F4080C" w:rsidRPr="00A673DB" w:rsidRDefault="00A673DB" w:rsidP="00F4080C">
      <w:pPr>
        <w:ind w:firstLine="708"/>
        <w:rPr>
          <w:noProof/>
          <w:color w:val="0000FF"/>
          <w:lang w:eastAsia="en-US"/>
        </w:rPr>
      </w:pPr>
      <w:r w:rsidRPr="00A673DB">
        <w:rPr>
          <w:noProof/>
          <w:color w:val="0000FF"/>
          <w:lang w:val="en-IN" w:eastAsia="en-IN"/>
        </w:rPr>
        <w:lastRenderedPageBreak/>
        <w:drawing>
          <wp:anchor distT="0" distB="0" distL="114300" distR="114300" simplePos="0" relativeHeight="251658240" behindDoc="1" locked="0" layoutInCell="1" allowOverlap="1" wp14:anchorId="24DBC344" wp14:editId="1DDEDB53">
            <wp:simplePos x="0" y="0"/>
            <wp:positionH relativeFrom="column">
              <wp:posOffset>-333375</wp:posOffset>
            </wp:positionH>
            <wp:positionV relativeFrom="paragraph">
              <wp:posOffset>228600</wp:posOffset>
            </wp:positionV>
            <wp:extent cx="6683659" cy="2752725"/>
            <wp:effectExtent l="0" t="0" r="3175" b="0"/>
            <wp:wrapTight wrapText="bothSides">
              <wp:wrapPolygon edited="0">
                <wp:start x="0" y="0"/>
                <wp:lineTo x="0" y="21376"/>
                <wp:lineTo x="21549" y="21376"/>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83659" cy="2752725"/>
                    </a:xfrm>
                    <a:prstGeom prst="rect">
                      <a:avLst/>
                    </a:prstGeom>
                    <a:noFill/>
                    <a:ln>
                      <a:noFill/>
                    </a:ln>
                  </pic:spPr>
                </pic:pic>
              </a:graphicData>
            </a:graphic>
          </wp:anchor>
        </w:drawing>
      </w:r>
      <w:r w:rsidR="00F4080C" w:rsidRPr="00A673DB">
        <w:rPr>
          <w:noProof/>
          <w:color w:val="0000FF"/>
          <w:lang w:eastAsia="en-US"/>
        </w:rPr>
        <w:t>Step D.4: Click on PEME</w:t>
      </w:r>
    </w:p>
    <w:p w14:paraId="511B1EFA" w14:textId="77777777" w:rsidR="00F4080C" w:rsidRDefault="00F4080C" w:rsidP="00F4080C">
      <w:pPr>
        <w:ind w:firstLine="708"/>
        <w:rPr>
          <w:noProof/>
          <w:color w:val="0000FF"/>
          <w:lang w:eastAsia="en-US"/>
        </w:rPr>
      </w:pPr>
    </w:p>
    <w:p w14:paraId="18804679" w14:textId="77777777" w:rsidR="00F4080C" w:rsidRDefault="00A673DB" w:rsidP="00A673DB">
      <w:pPr>
        <w:ind w:firstLine="708"/>
        <w:rPr>
          <w:noProof/>
          <w:color w:val="0000FF"/>
          <w:lang w:eastAsia="en-US"/>
        </w:rPr>
      </w:pPr>
      <w:r>
        <w:rPr>
          <w:noProof/>
          <w:lang w:val="en-IN" w:eastAsia="en-IN"/>
        </w:rPr>
        <w:drawing>
          <wp:anchor distT="0" distB="0" distL="114300" distR="114300" simplePos="0" relativeHeight="251659264" behindDoc="1" locked="0" layoutInCell="1" allowOverlap="1" wp14:anchorId="50A72574" wp14:editId="3754B200">
            <wp:simplePos x="0" y="0"/>
            <wp:positionH relativeFrom="column">
              <wp:posOffset>-394335</wp:posOffset>
            </wp:positionH>
            <wp:positionV relativeFrom="paragraph">
              <wp:posOffset>195580</wp:posOffset>
            </wp:positionV>
            <wp:extent cx="6995348" cy="2724150"/>
            <wp:effectExtent l="0" t="0" r="0" b="0"/>
            <wp:wrapTight wrapText="bothSides">
              <wp:wrapPolygon edited="0">
                <wp:start x="0" y="0"/>
                <wp:lineTo x="0" y="21449"/>
                <wp:lineTo x="21529" y="21449"/>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95348" cy="2724150"/>
                    </a:xfrm>
                    <a:prstGeom prst="rect">
                      <a:avLst/>
                    </a:prstGeom>
                    <a:noFill/>
                    <a:ln>
                      <a:noFill/>
                    </a:ln>
                  </pic:spPr>
                </pic:pic>
              </a:graphicData>
            </a:graphic>
          </wp:anchor>
        </w:drawing>
      </w:r>
      <w:r>
        <w:rPr>
          <w:noProof/>
          <w:color w:val="0000FF"/>
          <w:lang w:eastAsia="en-US"/>
        </w:rPr>
        <w:t xml:space="preserve">Step D.5: Click on “Quick Book” </w:t>
      </w:r>
    </w:p>
    <w:p w14:paraId="0C1C47C8" w14:textId="77777777" w:rsidR="00A673DB" w:rsidRDefault="00A673DB" w:rsidP="00A673DB">
      <w:pPr>
        <w:jc w:val="center"/>
        <w:rPr>
          <w:color w:val="C00000"/>
        </w:rPr>
      </w:pPr>
      <w:r>
        <w:rPr>
          <w:color w:val="C00000"/>
          <w:highlight w:val="lightGray"/>
        </w:rPr>
        <w:t>D.6</w:t>
      </w:r>
      <w:r w:rsidR="003A292E">
        <w:rPr>
          <w:color w:val="C00000"/>
          <w:highlight w:val="lightGray"/>
        </w:rPr>
        <w:t xml:space="preserve"> </w:t>
      </w:r>
      <w:r>
        <w:rPr>
          <w:color w:val="C00000"/>
          <w:highlight w:val="lightGray"/>
        </w:rPr>
        <w:t xml:space="preserve">(i) ---- &gt; </w:t>
      </w:r>
      <w:r w:rsidRPr="00A673DB">
        <w:rPr>
          <w:color w:val="C00000"/>
          <w:highlight w:val="lightGray"/>
        </w:rPr>
        <w:t>Assumption: [Candidate’s passport number</w:t>
      </w:r>
      <w:r>
        <w:rPr>
          <w:color w:val="C00000"/>
          <w:highlight w:val="lightGray"/>
        </w:rPr>
        <w:t xml:space="preserve"> / 3C-ID</w:t>
      </w:r>
      <w:r w:rsidRPr="00A673DB">
        <w:rPr>
          <w:color w:val="C00000"/>
          <w:highlight w:val="lightGray"/>
        </w:rPr>
        <w:t xml:space="preserve"> is known and fed into the system]</w:t>
      </w:r>
    </w:p>
    <w:p w14:paraId="33FA837F" w14:textId="77777777" w:rsidR="00A673DB" w:rsidRPr="00A673DB" w:rsidRDefault="00A673DB" w:rsidP="00A673DB">
      <w:pPr>
        <w:ind w:firstLine="708"/>
        <w:rPr>
          <w:b/>
          <w:color w:val="0070C0"/>
        </w:rPr>
      </w:pPr>
      <w:r w:rsidRPr="00A673DB">
        <w:rPr>
          <w:noProof/>
          <w:color w:val="0000FF"/>
          <w:lang w:eastAsia="en-US"/>
        </w:rPr>
        <w:t xml:space="preserve">Step D.6(i): Enter Passport No  </w:t>
      </w:r>
      <w:r>
        <w:rPr>
          <w:noProof/>
          <w:color w:val="0000FF"/>
          <w:lang w:eastAsia="en-US"/>
        </w:rPr>
        <w:t xml:space="preserve">- </w:t>
      </w:r>
      <w:r w:rsidR="008E600D">
        <w:rPr>
          <w:noProof/>
          <w:color w:val="0000FF"/>
          <w:lang w:eastAsia="en-US"/>
        </w:rPr>
        <w:t>“</w:t>
      </w:r>
      <w:r w:rsidRPr="00A673DB">
        <w:rPr>
          <w:b/>
          <w:color w:val="0070C0"/>
        </w:rPr>
        <w:t>M4012F6</w:t>
      </w:r>
      <w:r w:rsidR="008E600D" w:rsidRPr="008E600D">
        <w:rPr>
          <w:noProof/>
          <w:color w:val="0000FF"/>
          <w:lang w:eastAsia="en-US"/>
        </w:rPr>
        <w:t>”</w:t>
      </w:r>
    </w:p>
    <w:p w14:paraId="2C936FB0" w14:textId="77777777" w:rsidR="00A673DB" w:rsidRDefault="00A673DB" w:rsidP="00BA2E75">
      <w:r>
        <w:tab/>
        <w:t xml:space="preserve">      Explain how search works with and without “space” </w:t>
      </w:r>
    </w:p>
    <w:p w14:paraId="2F307088" w14:textId="77777777" w:rsidR="00A673DB" w:rsidRPr="008E600D" w:rsidRDefault="00A673DB" w:rsidP="00BA2E75">
      <w:pPr>
        <w:rPr>
          <w:b/>
          <w:color w:val="0070C0"/>
        </w:rPr>
      </w:pPr>
      <w:r>
        <w:tab/>
        <w:t xml:space="preserve">      For same candidate also show search by 3C-</w:t>
      </w:r>
      <w:r w:rsidR="008E600D">
        <w:t>ID –</w:t>
      </w:r>
      <w:r>
        <w:t xml:space="preserve"> </w:t>
      </w:r>
      <w:r w:rsidR="008E600D">
        <w:t>“</w:t>
      </w:r>
      <w:r w:rsidRPr="008E600D">
        <w:rPr>
          <w:b/>
          <w:color w:val="0070C0"/>
        </w:rPr>
        <w:t>3C102438674120</w:t>
      </w:r>
      <w:r w:rsidR="008E600D" w:rsidRPr="008E600D">
        <w:t>”</w:t>
      </w:r>
    </w:p>
    <w:p w14:paraId="7059D0B8" w14:textId="77777777" w:rsidR="00A673DB" w:rsidRDefault="00A673DB" w:rsidP="00BA2E75">
      <w:r>
        <w:tab/>
        <w:t xml:space="preserve">      Then put back search by Passport No. </w:t>
      </w:r>
    </w:p>
    <w:p w14:paraId="40A90F57" w14:textId="77777777" w:rsidR="00A673DB" w:rsidRPr="00A673DB" w:rsidRDefault="00A673DB" w:rsidP="00A673DB">
      <w:pPr>
        <w:ind w:firstLine="708"/>
        <w:rPr>
          <w:noProof/>
          <w:color w:val="0000FF"/>
          <w:lang w:eastAsia="en-US"/>
        </w:rPr>
      </w:pPr>
      <w:r w:rsidRPr="00A673DB">
        <w:rPr>
          <w:noProof/>
          <w:color w:val="0000FF"/>
          <w:lang w:eastAsia="en-US"/>
        </w:rPr>
        <w:t xml:space="preserve">Step D.7: Book Appointment </w:t>
      </w:r>
    </w:p>
    <w:p w14:paraId="30BE570C" w14:textId="77777777" w:rsidR="00A673DB" w:rsidRDefault="00A673DB" w:rsidP="00A673DB">
      <w:pPr>
        <w:jc w:val="center"/>
        <w:rPr>
          <w:i/>
          <w:noProof/>
          <w:color w:val="0000FF"/>
          <w:lang w:eastAsia="en-US"/>
        </w:rPr>
      </w:pPr>
      <w:r w:rsidRPr="00A673DB">
        <w:rPr>
          <w:i/>
          <w:noProof/>
          <w:color w:val="0000FF"/>
          <w:highlight w:val="lightGray"/>
          <w:lang w:eastAsia="en-US"/>
        </w:rPr>
        <w:t>(cont next page)</w:t>
      </w:r>
    </w:p>
    <w:p w14:paraId="111E240E" w14:textId="77777777" w:rsidR="00A673DB" w:rsidRDefault="008E600D" w:rsidP="00A673DB">
      <w:pPr>
        <w:ind w:firstLine="708"/>
        <w:rPr>
          <w:noProof/>
          <w:color w:val="0000FF"/>
          <w:lang w:eastAsia="en-US"/>
        </w:rPr>
      </w:pPr>
      <w:r>
        <w:rPr>
          <w:noProof/>
          <w:color w:val="0000FF"/>
          <w:lang w:val="en-IN" w:eastAsia="en-IN"/>
        </w:rPr>
        <w:lastRenderedPageBreak/>
        <w:drawing>
          <wp:anchor distT="0" distB="0" distL="114300" distR="114300" simplePos="0" relativeHeight="251661312" behindDoc="1" locked="0" layoutInCell="1" allowOverlap="1" wp14:anchorId="5ADE14D8" wp14:editId="5E567E5A">
            <wp:simplePos x="0" y="0"/>
            <wp:positionH relativeFrom="column">
              <wp:posOffset>-666750</wp:posOffset>
            </wp:positionH>
            <wp:positionV relativeFrom="paragraph">
              <wp:posOffset>1997710</wp:posOffset>
            </wp:positionV>
            <wp:extent cx="6877050" cy="3488055"/>
            <wp:effectExtent l="0" t="0" r="0" b="0"/>
            <wp:wrapTight wrapText="bothSides">
              <wp:wrapPolygon edited="0">
                <wp:start x="0" y="0"/>
                <wp:lineTo x="0" y="21470"/>
                <wp:lineTo x="21540" y="21470"/>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77050" cy="3488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FF"/>
          <w:lang w:val="en-IN" w:eastAsia="en-IN"/>
        </w:rPr>
        <w:drawing>
          <wp:anchor distT="0" distB="0" distL="114300" distR="114300" simplePos="0" relativeHeight="251660288" behindDoc="1" locked="0" layoutInCell="1" allowOverlap="1" wp14:anchorId="0625F01C" wp14:editId="7879271A">
            <wp:simplePos x="0" y="0"/>
            <wp:positionH relativeFrom="column">
              <wp:posOffset>-666750</wp:posOffset>
            </wp:positionH>
            <wp:positionV relativeFrom="paragraph">
              <wp:posOffset>285750</wp:posOffset>
            </wp:positionV>
            <wp:extent cx="6791325" cy="1626235"/>
            <wp:effectExtent l="0" t="0" r="9525" b="0"/>
            <wp:wrapTight wrapText="bothSides">
              <wp:wrapPolygon edited="0">
                <wp:start x="0" y="0"/>
                <wp:lineTo x="0" y="21254"/>
                <wp:lineTo x="21570" y="21254"/>
                <wp:lineTo x="215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91325" cy="1626235"/>
                    </a:xfrm>
                    <a:prstGeom prst="rect">
                      <a:avLst/>
                    </a:prstGeom>
                    <a:noFill/>
                    <a:ln>
                      <a:noFill/>
                    </a:ln>
                  </pic:spPr>
                </pic:pic>
              </a:graphicData>
            </a:graphic>
            <wp14:sizeRelH relativeFrom="page">
              <wp14:pctWidth>0</wp14:pctWidth>
            </wp14:sizeRelH>
            <wp14:sizeRelV relativeFrom="page">
              <wp14:pctHeight>0</wp14:pctHeight>
            </wp14:sizeRelV>
          </wp:anchor>
        </w:drawing>
      </w:r>
      <w:r w:rsidR="00A673DB" w:rsidRPr="00A673DB">
        <w:rPr>
          <w:noProof/>
          <w:color w:val="0000FF"/>
          <w:lang w:eastAsia="en-US"/>
        </w:rPr>
        <w:t xml:space="preserve">Step D.7: Book Appointment </w:t>
      </w:r>
    </w:p>
    <w:p w14:paraId="4C59E582" w14:textId="77777777" w:rsidR="00AF4778" w:rsidRDefault="00AF4778" w:rsidP="00A673DB">
      <w:pPr>
        <w:ind w:firstLine="708"/>
        <w:rPr>
          <w:noProof/>
          <w:color w:val="0000FF"/>
          <w:lang w:eastAsia="en-US"/>
        </w:rPr>
      </w:pPr>
    </w:p>
    <w:tbl>
      <w:tblPr>
        <w:tblStyle w:val="TableGrid"/>
        <w:tblW w:w="0" w:type="auto"/>
        <w:tblLook w:val="04A0" w:firstRow="1" w:lastRow="0" w:firstColumn="1" w:lastColumn="0" w:noHBand="0" w:noVBand="1"/>
      </w:tblPr>
      <w:tblGrid>
        <w:gridCol w:w="3116"/>
        <w:gridCol w:w="3449"/>
        <w:gridCol w:w="2785"/>
      </w:tblGrid>
      <w:tr w:rsidR="008E600D" w14:paraId="2E861AC4" w14:textId="77777777" w:rsidTr="00AF4778">
        <w:tc>
          <w:tcPr>
            <w:tcW w:w="3116" w:type="dxa"/>
            <w:shd w:val="clear" w:color="auto" w:fill="9F2936" w:themeFill="accent2"/>
          </w:tcPr>
          <w:p w14:paraId="2FC67D73" w14:textId="77777777" w:rsidR="008E600D" w:rsidRPr="00AF4778" w:rsidRDefault="008E600D" w:rsidP="00A673DB">
            <w:pPr>
              <w:rPr>
                <w:noProof/>
                <w:color w:val="FFFFFF" w:themeColor="background1"/>
                <w:lang w:eastAsia="en-US"/>
              </w:rPr>
            </w:pPr>
            <w:r w:rsidRPr="00AF4778">
              <w:rPr>
                <w:noProof/>
                <w:color w:val="FFFFFF" w:themeColor="background1"/>
                <w:lang w:eastAsia="en-US"/>
              </w:rPr>
              <w:t>Basic Information</w:t>
            </w:r>
          </w:p>
        </w:tc>
        <w:tc>
          <w:tcPr>
            <w:tcW w:w="3449" w:type="dxa"/>
            <w:shd w:val="clear" w:color="auto" w:fill="9F2936" w:themeFill="accent2"/>
          </w:tcPr>
          <w:p w14:paraId="6CC77AB8" w14:textId="77777777" w:rsidR="008E600D" w:rsidRPr="00AF4778" w:rsidRDefault="008E600D" w:rsidP="00A673DB">
            <w:pPr>
              <w:rPr>
                <w:noProof/>
                <w:color w:val="FFFFFF" w:themeColor="background1"/>
                <w:lang w:eastAsia="en-US"/>
              </w:rPr>
            </w:pPr>
            <w:r w:rsidRPr="00AF4778">
              <w:rPr>
                <w:noProof/>
                <w:color w:val="FFFFFF" w:themeColor="background1"/>
                <w:lang w:eastAsia="en-US"/>
              </w:rPr>
              <w:t>Company Information</w:t>
            </w:r>
          </w:p>
        </w:tc>
        <w:tc>
          <w:tcPr>
            <w:tcW w:w="2785" w:type="dxa"/>
            <w:shd w:val="clear" w:color="auto" w:fill="9F2936" w:themeFill="accent2"/>
          </w:tcPr>
          <w:p w14:paraId="3BBBCBCC" w14:textId="77777777" w:rsidR="008E600D" w:rsidRPr="00AF4778" w:rsidRDefault="00AF4778" w:rsidP="00A673DB">
            <w:pPr>
              <w:rPr>
                <w:noProof/>
                <w:color w:val="FFFFFF" w:themeColor="background1"/>
                <w:lang w:eastAsia="en-US"/>
              </w:rPr>
            </w:pPr>
            <w:r w:rsidRPr="00AF4778">
              <w:rPr>
                <w:noProof/>
                <w:color w:val="FFFFFF" w:themeColor="background1"/>
                <w:lang w:eastAsia="en-US"/>
              </w:rPr>
              <w:t>Joining Information</w:t>
            </w:r>
          </w:p>
        </w:tc>
      </w:tr>
      <w:tr w:rsidR="008E600D" w14:paraId="1F4F6C62" w14:textId="77777777" w:rsidTr="00AF4778">
        <w:tc>
          <w:tcPr>
            <w:tcW w:w="3116" w:type="dxa"/>
          </w:tcPr>
          <w:p w14:paraId="69BD99E2" w14:textId="77777777" w:rsidR="008E600D" w:rsidRPr="00AF4778" w:rsidRDefault="008E600D" w:rsidP="00AF4778">
            <w:pPr>
              <w:rPr>
                <w:noProof/>
                <w:lang w:eastAsia="en-US"/>
              </w:rPr>
            </w:pPr>
            <w:r w:rsidRPr="00AF4778">
              <w:rPr>
                <w:noProof/>
                <w:lang w:eastAsia="en-US"/>
              </w:rPr>
              <w:t>D</w:t>
            </w:r>
            <w:r w:rsidR="00AF4778" w:rsidRPr="00AF4778">
              <w:rPr>
                <w:noProof/>
                <w:lang w:eastAsia="en-US"/>
              </w:rPr>
              <w:t>ata is input from the master DB (</w:t>
            </w:r>
            <w:r w:rsidRPr="00AF4778">
              <w:rPr>
                <w:noProof/>
                <w:lang w:eastAsia="en-US"/>
              </w:rPr>
              <w:t xml:space="preserve">candidate </w:t>
            </w:r>
            <w:r w:rsidR="00AF4778" w:rsidRPr="00AF4778">
              <w:rPr>
                <w:noProof/>
                <w:lang w:eastAsia="en-US"/>
              </w:rPr>
              <w:t>details given by company)</w:t>
            </w:r>
            <w:r w:rsidRPr="00AF4778">
              <w:rPr>
                <w:noProof/>
                <w:lang w:eastAsia="en-US"/>
              </w:rPr>
              <w:t xml:space="preserve">. </w:t>
            </w:r>
          </w:p>
        </w:tc>
        <w:tc>
          <w:tcPr>
            <w:tcW w:w="3449" w:type="dxa"/>
          </w:tcPr>
          <w:p w14:paraId="29C55449" w14:textId="77777777" w:rsidR="008E600D" w:rsidRPr="00AF4778" w:rsidRDefault="008E600D" w:rsidP="008E600D">
            <w:pPr>
              <w:rPr>
                <w:noProof/>
                <w:lang w:eastAsia="en-US"/>
              </w:rPr>
            </w:pPr>
            <w:r w:rsidRPr="00AF4778">
              <w:rPr>
                <w:noProof/>
                <w:lang w:eastAsia="en-US"/>
              </w:rPr>
              <w:t xml:space="preserve">Purpose: Defines “what the medical is for” </w:t>
            </w:r>
          </w:p>
        </w:tc>
        <w:tc>
          <w:tcPr>
            <w:tcW w:w="2785" w:type="dxa"/>
          </w:tcPr>
          <w:p w14:paraId="123F3E8D" w14:textId="77777777" w:rsidR="008E600D" w:rsidRPr="00AF4778" w:rsidRDefault="00AF4778" w:rsidP="00A673DB">
            <w:pPr>
              <w:rPr>
                <w:noProof/>
                <w:lang w:eastAsia="en-US"/>
              </w:rPr>
            </w:pPr>
            <w:r w:rsidRPr="00AF4778">
              <w:rPr>
                <w:noProof/>
                <w:lang w:eastAsia="en-US"/>
              </w:rPr>
              <w:t xml:space="preserve">Vessel list drop-down to select which vessel medical is being conducted for. </w:t>
            </w:r>
          </w:p>
        </w:tc>
      </w:tr>
      <w:tr w:rsidR="008E600D" w14:paraId="31C1EAEB" w14:textId="77777777" w:rsidTr="00AF4778">
        <w:tc>
          <w:tcPr>
            <w:tcW w:w="3116" w:type="dxa"/>
          </w:tcPr>
          <w:p w14:paraId="44FDB82E" w14:textId="77777777" w:rsidR="008E600D" w:rsidRPr="00AF4778" w:rsidRDefault="008E600D" w:rsidP="00A673DB">
            <w:pPr>
              <w:rPr>
                <w:noProof/>
                <w:lang w:eastAsia="en-US"/>
              </w:rPr>
            </w:pPr>
            <w:r w:rsidRPr="00AF4778">
              <w:rPr>
                <w:noProof/>
                <w:lang w:eastAsia="en-US"/>
              </w:rPr>
              <w:t>CDC No, Email ID, Mobile No. and Address fields are editable</w:t>
            </w:r>
          </w:p>
        </w:tc>
        <w:tc>
          <w:tcPr>
            <w:tcW w:w="3449" w:type="dxa"/>
          </w:tcPr>
          <w:p w14:paraId="548F889D" w14:textId="77777777" w:rsidR="008E600D" w:rsidRPr="00AF4778" w:rsidRDefault="008E600D" w:rsidP="00A673DB">
            <w:pPr>
              <w:rPr>
                <w:noProof/>
                <w:lang w:eastAsia="en-US"/>
              </w:rPr>
            </w:pPr>
            <w:r w:rsidRPr="00AF4778">
              <w:rPr>
                <w:noProof/>
                <w:lang w:eastAsia="en-US"/>
              </w:rPr>
              <w:t xml:space="preserve">Profile: Gives list of all Medical profiles. </w:t>
            </w:r>
          </w:p>
        </w:tc>
        <w:tc>
          <w:tcPr>
            <w:tcW w:w="2785" w:type="dxa"/>
          </w:tcPr>
          <w:p w14:paraId="2178C8F4" w14:textId="77777777" w:rsidR="008E600D" w:rsidRPr="00AF4778" w:rsidRDefault="00AF4778" w:rsidP="00A673DB">
            <w:pPr>
              <w:rPr>
                <w:noProof/>
                <w:lang w:eastAsia="en-US"/>
              </w:rPr>
            </w:pPr>
            <w:r w:rsidRPr="00AF4778">
              <w:rPr>
                <w:noProof/>
                <w:lang w:eastAsia="en-US"/>
              </w:rPr>
              <w:t xml:space="preserve">Rank – “option as you enter” feature. </w:t>
            </w:r>
          </w:p>
        </w:tc>
      </w:tr>
      <w:tr w:rsidR="008E600D" w14:paraId="3E5B8F3B" w14:textId="77777777" w:rsidTr="00AF4778">
        <w:tc>
          <w:tcPr>
            <w:tcW w:w="3116" w:type="dxa"/>
          </w:tcPr>
          <w:p w14:paraId="775E0EA3" w14:textId="77777777" w:rsidR="008E600D" w:rsidRPr="00AF4778" w:rsidRDefault="008E600D" w:rsidP="00A673DB">
            <w:pPr>
              <w:rPr>
                <w:noProof/>
                <w:lang w:eastAsia="en-US"/>
              </w:rPr>
            </w:pPr>
          </w:p>
        </w:tc>
        <w:tc>
          <w:tcPr>
            <w:tcW w:w="3449" w:type="dxa"/>
          </w:tcPr>
          <w:p w14:paraId="6E64782D" w14:textId="77777777" w:rsidR="008E600D" w:rsidRPr="00AF4778" w:rsidRDefault="008E600D" w:rsidP="00A673DB">
            <w:pPr>
              <w:rPr>
                <w:noProof/>
                <w:lang w:eastAsia="en-US"/>
              </w:rPr>
            </w:pPr>
            <w:r w:rsidRPr="00AF4778">
              <w:rPr>
                <w:noProof/>
                <w:lang w:eastAsia="en-US"/>
              </w:rPr>
              <w:t xml:space="preserve">Appt Date and time can be selected by the company. </w:t>
            </w:r>
          </w:p>
        </w:tc>
        <w:tc>
          <w:tcPr>
            <w:tcW w:w="2785" w:type="dxa"/>
          </w:tcPr>
          <w:p w14:paraId="1F634505" w14:textId="77777777" w:rsidR="008E600D" w:rsidRPr="00AF4778" w:rsidRDefault="00AF4778" w:rsidP="00A673DB">
            <w:pPr>
              <w:rPr>
                <w:noProof/>
                <w:lang w:eastAsia="en-US"/>
              </w:rPr>
            </w:pPr>
            <w:r w:rsidRPr="00AF4778">
              <w:rPr>
                <w:noProof/>
                <w:lang w:eastAsia="en-US"/>
              </w:rPr>
              <w:t xml:space="preserve">Joining Date and Port can be mentioned. </w:t>
            </w:r>
          </w:p>
        </w:tc>
      </w:tr>
      <w:tr w:rsidR="008E600D" w14:paraId="59E050F3" w14:textId="77777777" w:rsidTr="00AF4778">
        <w:tc>
          <w:tcPr>
            <w:tcW w:w="3116" w:type="dxa"/>
          </w:tcPr>
          <w:p w14:paraId="5992B009" w14:textId="77777777" w:rsidR="008E600D" w:rsidRPr="00AF4778" w:rsidRDefault="008E600D" w:rsidP="00A673DB">
            <w:pPr>
              <w:rPr>
                <w:noProof/>
                <w:lang w:eastAsia="en-US"/>
              </w:rPr>
            </w:pPr>
          </w:p>
        </w:tc>
        <w:tc>
          <w:tcPr>
            <w:tcW w:w="3449" w:type="dxa"/>
          </w:tcPr>
          <w:p w14:paraId="6B782ECC" w14:textId="77777777" w:rsidR="008E600D" w:rsidRPr="00AF4778" w:rsidRDefault="00AF4778" w:rsidP="00AF4778">
            <w:pPr>
              <w:rPr>
                <w:strike/>
                <w:noProof/>
                <w:lang w:eastAsia="en-US"/>
              </w:rPr>
            </w:pPr>
            <w:r w:rsidRPr="00AF4778">
              <w:rPr>
                <w:strike/>
                <w:noProof/>
                <w:lang w:eastAsia="en-US"/>
              </w:rPr>
              <w:t>“Center”</w:t>
            </w:r>
            <w:r w:rsidRPr="00AF4778">
              <w:rPr>
                <w:noProof/>
                <w:lang w:eastAsia="en-US"/>
              </w:rPr>
              <w:t xml:space="preserve"> Doctor: will display option of doctors. </w:t>
            </w:r>
          </w:p>
        </w:tc>
        <w:tc>
          <w:tcPr>
            <w:tcW w:w="2785" w:type="dxa"/>
          </w:tcPr>
          <w:p w14:paraId="7CA826AA" w14:textId="77777777" w:rsidR="008E600D" w:rsidRPr="00AF4778" w:rsidRDefault="008E600D" w:rsidP="00A673DB">
            <w:pPr>
              <w:rPr>
                <w:noProof/>
                <w:lang w:eastAsia="en-US"/>
              </w:rPr>
            </w:pPr>
          </w:p>
        </w:tc>
      </w:tr>
      <w:tr w:rsidR="00AF4778" w14:paraId="65D44D04" w14:textId="77777777" w:rsidTr="00AF4778">
        <w:tc>
          <w:tcPr>
            <w:tcW w:w="3116" w:type="dxa"/>
          </w:tcPr>
          <w:p w14:paraId="0D8E6A99" w14:textId="77777777" w:rsidR="00AF4778" w:rsidRPr="00AF4778" w:rsidRDefault="00AF4778" w:rsidP="00A673DB">
            <w:pPr>
              <w:rPr>
                <w:noProof/>
                <w:lang w:eastAsia="en-US"/>
              </w:rPr>
            </w:pPr>
          </w:p>
        </w:tc>
        <w:tc>
          <w:tcPr>
            <w:tcW w:w="3449" w:type="dxa"/>
          </w:tcPr>
          <w:p w14:paraId="2B9C2DC6" w14:textId="77777777" w:rsidR="00AF4778" w:rsidRPr="00AF4778" w:rsidRDefault="00AF4778" w:rsidP="00AF4778">
            <w:pPr>
              <w:rPr>
                <w:noProof/>
                <w:lang w:eastAsia="en-US"/>
              </w:rPr>
            </w:pPr>
            <w:r w:rsidRPr="00AF4778">
              <w:rPr>
                <w:noProof/>
                <w:lang w:eastAsia="en-US"/>
              </w:rPr>
              <w:t>P.O number can be entered for invoicing convenience and tracking.</w:t>
            </w:r>
          </w:p>
        </w:tc>
        <w:tc>
          <w:tcPr>
            <w:tcW w:w="2785" w:type="dxa"/>
          </w:tcPr>
          <w:p w14:paraId="2194D5A1" w14:textId="77777777" w:rsidR="00AF4778" w:rsidRPr="00AF4778" w:rsidRDefault="00AF4778" w:rsidP="00A673DB">
            <w:pPr>
              <w:rPr>
                <w:noProof/>
                <w:lang w:eastAsia="en-US"/>
              </w:rPr>
            </w:pPr>
          </w:p>
        </w:tc>
      </w:tr>
    </w:tbl>
    <w:p w14:paraId="1C9B6FE4" w14:textId="77777777" w:rsidR="00AF4778" w:rsidRPr="00AF4778" w:rsidRDefault="00AF4778" w:rsidP="00AF4778">
      <w:pPr>
        <w:ind w:left="7080"/>
        <w:rPr>
          <w:b/>
          <w:noProof/>
          <w:color w:val="FFFFFF" w:themeColor="background1"/>
          <w:lang w:eastAsia="en-US"/>
        </w:rPr>
      </w:pPr>
      <w:r w:rsidRPr="00AF4778">
        <w:rPr>
          <w:b/>
          <w:noProof/>
          <w:color w:val="FFFFFF" w:themeColor="background1"/>
          <w:highlight w:val="darkGreen"/>
          <w:lang w:eastAsia="en-US"/>
        </w:rPr>
        <w:t>CLICK ON SUBMIT</w:t>
      </w:r>
    </w:p>
    <w:p w14:paraId="122044B7" w14:textId="77777777" w:rsidR="00A673DB" w:rsidRPr="00677418" w:rsidRDefault="006972FF">
      <w:pPr>
        <w:rPr>
          <w:noProof/>
          <w:color w:val="0000FF"/>
          <w:lang w:eastAsia="en-US"/>
        </w:rPr>
      </w:pPr>
      <w:r w:rsidRPr="00677418">
        <w:rPr>
          <w:noProof/>
          <w:color w:val="0000FF"/>
          <w:lang w:val="en-IN" w:eastAsia="en-IN"/>
        </w:rPr>
        <w:lastRenderedPageBreak/>
        <mc:AlternateContent>
          <mc:Choice Requires="wpg">
            <w:drawing>
              <wp:anchor distT="0" distB="0" distL="114300" distR="114300" simplePos="0" relativeHeight="251663360" behindDoc="1" locked="0" layoutInCell="1" allowOverlap="1" wp14:anchorId="1C37D404" wp14:editId="24CD58E0">
                <wp:simplePos x="0" y="0"/>
                <wp:positionH relativeFrom="column">
                  <wp:posOffset>-361950</wp:posOffset>
                </wp:positionH>
                <wp:positionV relativeFrom="paragraph">
                  <wp:posOffset>285750</wp:posOffset>
                </wp:positionV>
                <wp:extent cx="6683375" cy="2752725"/>
                <wp:effectExtent l="0" t="0" r="3175" b="9525"/>
                <wp:wrapTight wrapText="bothSides">
                  <wp:wrapPolygon edited="0">
                    <wp:start x="0" y="0"/>
                    <wp:lineTo x="0" y="21525"/>
                    <wp:lineTo x="21549" y="21525"/>
                    <wp:lineTo x="21549" y="0"/>
                    <wp:lineTo x="0" y="0"/>
                  </wp:wrapPolygon>
                </wp:wrapTight>
                <wp:docPr id="8" name="Group 5"/>
                <wp:cNvGraphicFramePr/>
                <a:graphic xmlns:a="http://schemas.openxmlformats.org/drawingml/2006/main">
                  <a:graphicData uri="http://schemas.microsoft.com/office/word/2010/wordprocessingGroup">
                    <wpg:wgp>
                      <wpg:cNvGrpSpPr/>
                      <wpg:grpSpPr>
                        <a:xfrm>
                          <a:off x="0" y="0"/>
                          <a:ext cx="6683375" cy="2752725"/>
                          <a:chOff x="0" y="0"/>
                          <a:chExt cx="6683375" cy="2752725"/>
                        </a:xfrm>
                      </wpg:grpSpPr>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83375" cy="2752725"/>
                          </a:xfrm>
                          <a:prstGeom prst="rect">
                            <a:avLst/>
                          </a:prstGeom>
                          <a:noFill/>
                          <a:ln>
                            <a:noFill/>
                          </a:ln>
                        </pic:spPr>
                      </pic:pic>
                      <wps:wsp>
                        <wps:cNvPr id="10" name="Rectangle 10"/>
                        <wps:cNvSpPr/>
                        <wps:spPr>
                          <a:xfrm>
                            <a:off x="977429" y="1431967"/>
                            <a:ext cx="5469924" cy="164757"/>
                          </a:xfrm>
                          <a:prstGeom prst="rect">
                            <a:avLst/>
                          </a:prstGeom>
                          <a:solidFill>
                            <a:srgbClr val="FFFF00">
                              <a:alpha val="1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2EA9D284" id="Group 5" o:spid="_x0000_s1026" style="position:absolute;margin-left:-28.5pt;margin-top:22.5pt;width:526.25pt;height:216.75pt;z-index:-251653120" coordsize="66833,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">
                <v:shape id="Picture 9" o:spid="_x0000_s1027" type="#_x0000_t75" style="position:absolute;width:66833;height:27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sinS9AAAA2gAAAA8AAABkcnMvZG93bnJldi54bWxEj80KwjAQhO+C7xBW8KapHvypRqmCIJ78&#10;e4ClWdtisylJ1Pr2RhA8DjPzDbNct6YWT3K+sqxgNExAEOdWV1wouF52gxkIH5A11pZJwZs8rFfd&#10;zhJTbV98ouc5FCJC2KeooAyhSaX0eUkG/dA2xNG7WWcwROkKqR2+ItzUcpwkE2mw4rhQYkPbkvL7&#10;+WEU7K4XuzHHccL2cMqLeeYyf5wq1e+12QJEoDb8w7/2XiuYw/dKvAFy9Q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LOyKdL0AAADaAAAADwAAAAAAAAAAAAAAAACfAgAAZHJz&#10;L2Rvd25yZXYueG1sUEsFBgAAAAAEAAQA9wAAAIkDAAAAAA==&#10;">
                  <v:imagedata r:id="rId22" o:title=""/>
                </v:shape>
                <v:rect id="Rectangle 10" o:spid="_x0000_s1028" style="position:absolute;left:9774;top:14319;width:54699;height:1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nYMQA&#10;AADbAAAADwAAAGRycy9kb3ducmV2LnhtbESPT2vCQBDF7wW/wzKCt7qxYCnRVUQrlAqCUfA6ZCd/&#10;MDubZlcTv33nUOhthvfmvd8s14Nr1IO6UHs2MJsmoIhzb2suDVzO+9cPUCEiW2w8k4EnBVivRi9L&#10;TK3v+USPLJZKQjikaKCKsU21DnlFDsPUt8SiFb5zGGXtSm077CXcNfotSd61w5qlocKWthXlt+zu&#10;DOyft89iXvTnw/FUXA/3HR6z7x9jJuNhswAVaYj/5r/rL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7p2DEAAAA2wAAAA8AAAAAAAAAAAAAAAAAmAIAAGRycy9k&#10;b3ducmV2LnhtbFBLBQYAAAAABAAEAPUAAACJAwAAAAA=&#10;" fillcolor="yellow" stroked="f" strokeweight="1pt">
                  <v:fill opacity="9766f"/>
                </v:rect>
                <w10:wrap type="tight"/>
              </v:group>
            </w:pict>
          </mc:Fallback>
        </mc:AlternateContent>
      </w:r>
      <w:r w:rsidR="00AF4778" w:rsidRPr="00677418">
        <w:rPr>
          <w:noProof/>
          <w:color w:val="0000FF"/>
          <w:lang w:eastAsia="en-US"/>
        </w:rPr>
        <w:t xml:space="preserve">Step D.8: </w:t>
      </w:r>
      <w:r w:rsidRPr="00677418">
        <w:rPr>
          <w:noProof/>
          <w:color w:val="0000FF"/>
          <w:lang w:eastAsia="en-US"/>
        </w:rPr>
        <w:t xml:space="preserve"> View the appointment on the PEME dashboard. </w:t>
      </w:r>
    </w:p>
    <w:p w14:paraId="7AF8CD82" w14:textId="77777777" w:rsidR="00A673DB" w:rsidRPr="00A673DB" w:rsidRDefault="00A673DB" w:rsidP="00A673DB">
      <w:pPr>
        <w:jc w:val="center"/>
        <w:rPr>
          <w:i/>
          <w:noProof/>
          <w:color w:val="0000FF"/>
          <w:lang w:eastAsia="en-US"/>
        </w:rPr>
      </w:pPr>
    </w:p>
    <w:p w14:paraId="35F0FACC" w14:textId="77777777" w:rsidR="00A673DB" w:rsidRPr="00677418" w:rsidRDefault="006972FF" w:rsidP="00BA2E75">
      <w:pPr>
        <w:rPr>
          <w:noProof/>
          <w:color w:val="0000FF"/>
          <w:lang w:eastAsia="en-US"/>
        </w:rPr>
      </w:pPr>
      <w:r w:rsidRPr="00677418">
        <w:rPr>
          <w:noProof/>
          <w:color w:val="0000FF"/>
          <w:lang w:eastAsia="en-US"/>
        </w:rPr>
        <w:t>Step D.9: Show the Action Items Dropdown</w:t>
      </w:r>
    </w:p>
    <w:tbl>
      <w:tblPr>
        <w:tblStyle w:val="TableGrid"/>
        <w:tblW w:w="0" w:type="auto"/>
        <w:tblLook w:val="04A0" w:firstRow="1" w:lastRow="0" w:firstColumn="1" w:lastColumn="0" w:noHBand="0" w:noVBand="1"/>
      </w:tblPr>
      <w:tblGrid>
        <w:gridCol w:w="3116"/>
        <w:gridCol w:w="3117"/>
        <w:gridCol w:w="3117"/>
      </w:tblGrid>
      <w:tr w:rsidR="006972FF" w14:paraId="6491609B" w14:textId="77777777" w:rsidTr="006972FF">
        <w:tc>
          <w:tcPr>
            <w:tcW w:w="3116" w:type="dxa"/>
          </w:tcPr>
          <w:p w14:paraId="78D246A3" w14:textId="77777777" w:rsidR="006972FF" w:rsidRDefault="006972FF" w:rsidP="00BA2E75">
            <w:r>
              <w:t>Edit / Reschedule</w:t>
            </w:r>
          </w:p>
        </w:tc>
        <w:tc>
          <w:tcPr>
            <w:tcW w:w="3117" w:type="dxa"/>
          </w:tcPr>
          <w:p w14:paraId="35ECD5F3" w14:textId="77777777" w:rsidR="006972FF" w:rsidRDefault="006972FF" w:rsidP="00BA2E75">
            <w:r>
              <w:t>Report</w:t>
            </w:r>
          </w:p>
        </w:tc>
        <w:tc>
          <w:tcPr>
            <w:tcW w:w="3117" w:type="dxa"/>
          </w:tcPr>
          <w:p w14:paraId="59D89322" w14:textId="77777777" w:rsidR="006972FF" w:rsidRDefault="006972FF" w:rsidP="00BA2E75">
            <w:r>
              <w:t>Delete Appointment</w:t>
            </w:r>
          </w:p>
        </w:tc>
      </w:tr>
      <w:tr w:rsidR="006972FF" w14:paraId="3443B2A2" w14:textId="77777777" w:rsidTr="006972FF">
        <w:tc>
          <w:tcPr>
            <w:tcW w:w="3116" w:type="dxa"/>
          </w:tcPr>
          <w:p w14:paraId="383411AC" w14:textId="77777777" w:rsidR="006972FF" w:rsidRDefault="006972FF" w:rsidP="00BA2E75">
            <w:r>
              <w:t xml:space="preserve">Allows user to Edit / Reschedule appointment </w:t>
            </w:r>
            <w:r w:rsidRPr="006972FF">
              <w:rPr>
                <w:b/>
                <w:color w:val="C00000"/>
              </w:rPr>
              <w:t>BEFORE DOCTOR CHANGES STATUS</w:t>
            </w:r>
          </w:p>
        </w:tc>
        <w:tc>
          <w:tcPr>
            <w:tcW w:w="3117" w:type="dxa"/>
          </w:tcPr>
          <w:p w14:paraId="4096B486" w14:textId="77777777" w:rsidR="006972FF" w:rsidRPr="00677418" w:rsidRDefault="006972FF" w:rsidP="00BA2E75">
            <w:pPr>
              <w:rPr>
                <w:noProof/>
                <w:color w:val="0000FF"/>
                <w:lang w:eastAsia="en-US"/>
              </w:rPr>
            </w:pPr>
            <w:r w:rsidRPr="00677418">
              <w:rPr>
                <w:noProof/>
                <w:color w:val="0000FF"/>
                <w:lang w:eastAsia="en-US"/>
              </w:rPr>
              <w:t xml:space="preserve">D.9(i): </w:t>
            </w:r>
            <w:r w:rsidR="00677418" w:rsidRPr="00677418">
              <w:rPr>
                <w:noProof/>
                <w:color w:val="0000FF"/>
                <w:lang w:eastAsia="en-US"/>
              </w:rPr>
              <w:t xml:space="preserve">Click on Report: </w:t>
            </w:r>
          </w:p>
          <w:p w14:paraId="709845A1" w14:textId="77777777" w:rsidR="00677418" w:rsidRDefault="00677418" w:rsidP="00677418">
            <w:r>
              <w:t xml:space="preserve">Will take you to Gallery page where all uploads of the medicals will be visible. </w:t>
            </w:r>
          </w:p>
          <w:p w14:paraId="1CB4203C" w14:textId="77777777" w:rsidR="00330F38" w:rsidRDefault="00330F38" w:rsidP="00677418">
            <w:r>
              <w:t xml:space="preserve">Show Pending </w:t>
            </w:r>
          </w:p>
          <w:p w14:paraId="45456341" w14:textId="77777777" w:rsidR="00330F38" w:rsidRDefault="00330F38" w:rsidP="00677418">
            <w:r>
              <w:t xml:space="preserve">Show Unfit </w:t>
            </w:r>
          </w:p>
          <w:p w14:paraId="11FD9D11" w14:textId="77777777" w:rsidR="00330F38" w:rsidRDefault="00330F38" w:rsidP="00677418">
            <w:r>
              <w:t xml:space="preserve">Show Fit </w:t>
            </w:r>
          </w:p>
        </w:tc>
        <w:tc>
          <w:tcPr>
            <w:tcW w:w="3117" w:type="dxa"/>
          </w:tcPr>
          <w:p w14:paraId="497F5098" w14:textId="77777777" w:rsidR="006972FF" w:rsidRDefault="00677418" w:rsidP="00677418">
            <w:r>
              <w:t xml:space="preserve">Allows user to Delete (Void) appointment </w:t>
            </w:r>
            <w:r w:rsidRPr="006972FF">
              <w:rPr>
                <w:b/>
                <w:color w:val="C00000"/>
              </w:rPr>
              <w:t>BEFORE DOCTOR CHANGES STATUS</w:t>
            </w:r>
            <w:r>
              <w:rPr>
                <w:b/>
                <w:color w:val="C00000"/>
              </w:rPr>
              <w:t xml:space="preserve">. </w:t>
            </w:r>
            <w:r w:rsidRPr="00330F38">
              <w:rPr>
                <w:b/>
                <w:color w:val="C00000"/>
                <w:highlight w:val="lightGray"/>
              </w:rPr>
              <w:t>That is before candidate reports for medicals.</w:t>
            </w:r>
            <w:r>
              <w:rPr>
                <w:b/>
                <w:color w:val="C00000"/>
              </w:rPr>
              <w:t xml:space="preserve"> </w:t>
            </w:r>
          </w:p>
        </w:tc>
      </w:tr>
    </w:tbl>
    <w:p w14:paraId="2428BB68" w14:textId="77777777" w:rsidR="006972FF" w:rsidRDefault="006972FF" w:rsidP="00BA2E75"/>
    <w:p w14:paraId="49AA545B" w14:textId="77777777" w:rsidR="00677418" w:rsidRPr="00677418" w:rsidRDefault="00677418" w:rsidP="00BA2E75">
      <w:pPr>
        <w:rPr>
          <w:noProof/>
          <w:color w:val="0000FF"/>
          <w:lang w:eastAsia="en-US"/>
        </w:rPr>
      </w:pPr>
      <w:r w:rsidRPr="00677418">
        <w:rPr>
          <w:noProof/>
          <w:color w:val="0000FF"/>
          <w:lang w:eastAsia="en-US"/>
        </w:rPr>
        <w:t xml:space="preserve">Step D.10: Explain P&amp;I Share </w:t>
      </w:r>
    </w:p>
    <w:p w14:paraId="2672FD27" w14:textId="77777777" w:rsidR="00677418" w:rsidRDefault="00677418" w:rsidP="00BA2E75">
      <w:r>
        <w:t xml:space="preserve">P&amp;I Share is an option where by the details / reports etc. of that appointment can directly be shared with the P&amp;I Club. </w:t>
      </w:r>
    </w:p>
    <w:p w14:paraId="24668FB2" w14:textId="77777777" w:rsidR="00677418" w:rsidRDefault="00677418" w:rsidP="00BA2E75">
      <w:r>
        <w:t xml:space="preserve">This feature can also later be a “GLOBAL SHARE” feature whereby would allow the user to email the contents to “authorized” parties or individuals using our </w:t>
      </w:r>
      <w:r w:rsidRPr="00677418">
        <w:rPr>
          <w:i/>
          <w:color w:val="B35E06" w:themeColor="accent1" w:themeShade="BF"/>
        </w:rPr>
        <w:t>“Connector”</w:t>
      </w:r>
      <w:r>
        <w:t xml:space="preserve"> </w:t>
      </w:r>
    </w:p>
    <w:p w14:paraId="0DA360EE" w14:textId="77777777" w:rsidR="00677418" w:rsidRDefault="00677418" w:rsidP="00BA2E75"/>
    <w:p w14:paraId="4FCA45F4" w14:textId="77777777" w:rsidR="00677418" w:rsidRDefault="00677418" w:rsidP="00BA2E75">
      <w:r>
        <w:t xml:space="preserve">Summary: </w:t>
      </w:r>
    </w:p>
    <w:p w14:paraId="1DEA8406" w14:textId="77777777" w:rsidR="00677418" w:rsidRDefault="00677418" w:rsidP="00BA2E75">
      <w:r>
        <w:t xml:space="preserve">Once the appointment is booked, an email is sent out to the company and the candidate to confirm and inform them of the same. </w:t>
      </w:r>
    </w:p>
    <w:p w14:paraId="48D7A09D" w14:textId="77777777" w:rsidR="00677418" w:rsidRDefault="00677418" w:rsidP="00BA2E75">
      <w:pPr>
        <w:rPr>
          <w:b/>
          <w:i/>
        </w:rPr>
      </w:pPr>
      <w:r w:rsidRPr="00677418">
        <w:rPr>
          <w:b/>
          <w:i/>
        </w:rPr>
        <w:t>To the Doctor there are 2 Options</w:t>
      </w:r>
    </w:p>
    <w:p w14:paraId="133976FD" w14:textId="77777777" w:rsidR="00677418" w:rsidRPr="00A673DB" w:rsidRDefault="00677418" w:rsidP="00677418">
      <w:pPr>
        <w:jc w:val="center"/>
        <w:rPr>
          <w:i/>
          <w:noProof/>
          <w:color w:val="0000FF"/>
          <w:lang w:eastAsia="en-US"/>
        </w:rPr>
      </w:pPr>
      <w:r w:rsidRPr="00A673DB">
        <w:rPr>
          <w:i/>
          <w:noProof/>
          <w:color w:val="0000FF"/>
          <w:highlight w:val="lightGray"/>
          <w:lang w:eastAsia="en-US"/>
        </w:rPr>
        <w:t>(cont next page)</w:t>
      </w:r>
    </w:p>
    <w:p w14:paraId="3488392C" w14:textId="77777777" w:rsidR="00716DA1" w:rsidRDefault="00716DA1" w:rsidP="00BA2E75"/>
    <w:p w14:paraId="69062134" w14:textId="77777777" w:rsidR="00716DA1" w:rsidRDefault="00716DA1" w:rsidP="00BA2E75"/>
    <w:p w14:paraId="1E96741F" w14:textId="77777777" w:rsidR="00677418" w:rsidRDefault="00677418" w:rsidP="00BA2E75">
      <w:r>
        <w:rPr>
          <w:noProof/>
          <w:color w:val="0000FF"/>
          <w:lang w:val="en-IN" w:eastAsia="en-IN"/>
        </w:rPr>
        <w:drawing>
          <wp:anchor distT="0" distB="0" distL="114300" distR="114300" simplePos="0" relativeHeight="251664384" behindDoc="1" locked="0" layoutInCell="1" allowOverlap="1" wp14:anchorId="644C2632" wp14:editId="58623523">
            <wp:simplePos x="0" y="0"/>
            <wp:positionH relativeFrom="column">
              <wp:posOffset>-161925</wp:posOffset>
            </wp:positionH>
            <wp:positionV relativeFrom="paragraph">
              <wp:posOffset>0</wp:posOffset>
            </wp:positionV>
            <wp:extent cx="1276350" cy="1276350"/>
            <wp:effectExtent l="0" t="0" r="0" b="0"/>
            <wp:wrapTight wrapText="bothSides">
              <wp:wrapPolygon edited="0">
                <wp:start x="7415" y="0"/>
                <wp:lineTo x="5481" y="1934"/>
                <wp:lineTo x="4836" y="3224"/>
                <wp:lineTo x="5481" y="12251"/>
                <wp:lineTo x="3224" y="15475"/>
                <wp:lineTo x="1290" y="16764"/>
                <wp:lineTo x="322" y="18376"/>
                <wp:lineTo x="0" y="21278"/>
                <wp:lineTo x="21278" y="21278"/>
                <wp:lineTo x="21278" y="18376"/>
                <wp:lineTo x="20310" y="16764"/>
                <wp:lineTo x="18054" y="15475"/>
                <wp:lineTo x="15475" y="10316"/>
                <wp:lineTo x="17087" y="6770"/>
                <wp:lineTo x="17087" y="3869"/>
                <wp:lineTo x="14185" y="322"/>
                <wp:lineTo x="12251" y="0"/>
                <wp:lineTo x="7415" y="0"/>
              </wp:wrapPolygon>
            </wp:wrapTight>
            <wp:docPr id="11" name="Picture 11" descr="http://web.mdoctorbd.com/wp-content/uploads/2014/08/mDoctor-Launcher-Icon.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eb.mdoctorbd.com/wp-content/uploads/2014/08/mDoctor-Launcher-Icon.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anchor>
        </w:drawing>
      </w:r>
      <w:r>
        <w:t xml:space="preserve">  Doctors who are authorized by the company are already in the directory. Their main contact email and other information is taken at the time of registration. Our team will correspond with the doctor and get them to sign up for “CLIP” which </w:t>
      </w:r>
      <w:r w:rsidR="00C824BB">
        <w:t xml:space="preserve">a platform </w:t>
      </w:r>
      <w:r>
        <w:t>made for Medical practitioners</w:t>
      </w:r>
      <w:r w:rsidR="00C824BB">
        <w:t xml:space="preserve"> automating</w:t>
      </w:r>
      <w:r>
        <w:t xml:space="preserve"> and standardize reports along with giving real-time updates. </w:t>
      </w:r>
      <w:r w:rsidRPr="00C824BB">
        <w:rPr>
          <w:b/>
        </w:rPr>
        <w:t>This is Option A</w:t>
      </w:r>
      <w:r>
        <w:t xml:space="preserve"> </w:t>
      </w:r>
    </w:p>
    <w:p w14:paraId="0CF1832F" w14:textId="77777777" w:rsidR="00677418" w:rsidRDefault="00677418" w:rsidP="00BA2E75">
      <w:r>
        <w:t>However in the event that the doctor is not setup with all that is required</w:t>
      </w:r>
      <w:r w:rsidR="00AF00A1">
        <w:t xml:space="preserve">, the </w:t>
      </w:r>
      <w:r w:rsidR="00AF00A1" w:rsidRPr="00C824BB">
        <w:rPr>
          <w:i/>
          <w:color w:val="B35E06" w:themeColor="accent1" w:themeShade="BF"/>
        </w:rPr>
        <w:t>“Connector”</w:t>
      </w:r>
      <w:r w:rsidR="00AF00A1">
        <w:t xml:space="preserve"> will be used to achieve the same results. </w:t>
      </w:r>
      <w:r w:rsidR="00AF00A1" w:rsidRPr="00C824BB">
        <w:rPr>
          <w:b/>
        </w:rPr>
        <w:t>Option B</w:t>
      </w:r>
    </w:p>
    <w:p w14:paraId="28426536" w14:textId="77777777" w:rsidR="00AF00A1" w:rsidRDefault="00AF00A1" w:rsidP="00BA2E75"/>
    <w:p w14:paraId="2B34A806" w14:textId="77777777" w:rsidR="00716DA1" w:rsidRDefault="00716DA1" w:rsidP="00BA2E75"/>
    <w:p w14:paraId="1E1EC9BF" w14:textId="77777777" w:rsidR="00716DA1" w:rsidRDefault="00716DA1" w:rsidP="00BA2E75"/>
    <w:p w14:paraId="163198DE" w14:textId="77777777" w:rsidR="00AF00A1" w:rsidRDefault="00AF00A1" w:rsidP="00BA2E75">
      <w:r>
        <w:t xml:space="preserve">Option A:  Using CLIP </w:t>
      </w:r>
    </w:p>
    <w:p w14:paraId="07C244BC" w14:textId="77777777" w:rsidR="00F11DA1" w:rsidRPr="00F11DA1" w:rsidRDefault="00F11DA1" w:rsidP="00F11DA1">
      <w:pPr>
        <w:rPr>
          <w:color w:val="FFFFFF" w:themeColor="background1"/>
          <w:highlight w:val="blue"/>
        </w:rPr>
      </w:pPr>
      <w:r w:rsidRPr="00BA2E75">
        <w:rPr>
          <w:color w:val="FFFFFF" w:themeColor="background1"/>
          <w:highlight w:val="blue"/>
        </w:rPr>
        <w:t>Task</w:t>
      </w:r>
      <w:r>
        <w:rPr>
          <w:color w:val="FFFFFF" w:themeColor="background1"/>
          <w:highlight w:val="blue"/>
        </w:rPr>
        <w:t xml:space="preserve"> (</w:t>
      </w:r>
      <w:r w:rsidRPr="00F11DA1">
        <w:rPr>
          <w:color w:val="FFFFFF" w:themeColor="background1"/>
          <w:highlight w:val="blue"/>
        </w:rPr>
        <w:t>II</w:t>
      </w:r>
      <w:r>
        <w:rPr>
          <w:color w:val="FFFFFF" w:themeColor="background1"/>
          <w:highlight w:val="blue"/>
        </w:rPr>
        <w:t>)</w:t>
      </w:r>
      <w:r w:rsidRPr="00BA2E75">
        <w:rPr>
          <w:color w:val="FFFFFF" w:themeColor="background1"/>
          <w:highlight w:val="blue"/>
        </w:rPr>
        <w:t>: “synchronizing, standardized, compliant</w:t>
      </w:r>
      <w:r>
        <w:rPr>
          <w:color w:val="FFFFFF" w:themeColor="background1"/>
          <w:highlight w:val="blue"/>
        </w:rPr>
        <w:t>” reports when Doctors</w:t>
      </w:r>
      <w:r w:rsidRPr="00F11DA1">
        <w:rPr>
          <w:color w:val="FFFFFF" w:themeColor="background1"/>
          <w:highlight w:val="blue"/>
        </w:rPr>
        <w:t xml:space="preserve"> use clip.</w:t>
      </w:r>
    </w:p>
    <w:p w14:paraId="42D389BB" w14:textId="77777777" w:rsidR="00F11DA1" w:rsidRDefault="00F11DA1" w:rsidP="00F11DA1">
      <w:pPr>
        <w:rPr>
          <w:noProof/>
          <w:color w:val="0000FF"/>
          <w:lang w:eastAsia="en-US"/>
        </w:rPr>
      </w:pPr>
      <w:r>
        <w:rPr>
          <w:noProof/>
          <w:color w:val="0000FF"/>
          <w:lang w:eastAsia="en-US"/>
        </w:rPr>
        <w:t xml:space="preserve">Step A: Goto </w:t>
      </w:r>
      <w:hyperlink r:id="rId25" w:history="1">
        <w:r w:rsidRPr="007F760E">
          <w:rPr>
            <w:rStyle w:val="Hyperlink"/>
            <w:noProof/>
            <w:lang w:eastAsia="en-US"/>
          </w:rPr>
          <w:t>www.3cubehealth.com</w:t>
        </w:r>
      </w:hyperlink>
      <w:r>
        <w:rPr>
          <w:noProof/>
          <w:color w:val="0000FF"/>
          <w:lang w:eastAsia="en-US"/>
        </w:rPr>
        <w:t xml:space="preserve"> </w:t>
      </w:r>
    </w:p>
    <w:p w14:paraId="4857B5EE" w14:textId="77777777" w:rsidR="00F11DA1" w:rsidRDefault="00F11DA1" w:rsidP="00F11DA1">
      <w:pPr>
        <w:rPr>
          <w:noProof/>
          <w:color w:val="0000FF"/>
          <w:lang w:eastAsia="en-US"/>
        </w:rPr>
      </w:pPr>
      <w:r>
        <w:rPr>
          <w:noProof/>
          <w:color w:val="0000FF"/>
          <w:lang w:eastAsia="en-US"/>
        </w:rPr>
        <w:t xml:space="preserve">Step B: Click on CLIP </w:t>
      </w:r>
    </w:p>
    <w:p w14:paraId="67EB53FC" w14:textId="77777777" w:rsidR="00F11DA1" w:rsidRDefault="00F11DA1" w:rsidP="00F11DA1">
      <w:pPr>
        <w:rPr>
          <w:noProof/>
          <w:color w:val="0000FF"/>
          <w:lang w:eastAsia="en-US"/>
        </w:rPr>
      </w:pPr>
      <w:r>
        <w:rPr>
          <w:noProof/>
          <w:color w:val="0000FF"/>
          <w:lang w:eastAsia="en-US"/>
        </w:rPr>
        <w:t>Step C: Doctor Login</w:t>
      </w:r>
    </w:p>
    <w:p w14:paraId="4A01D34C" w14:textId="77777777" w:rsidR="00F11DA1" w:rsidRDefault="00F11DA1" w:rsidP="00F11DA1">
      <w:pPr>
        <w:rPr>
          <w:noProof/>
          <w:color w:val="0000FF"/>
          <w:lang w:eastAsia="en-US"/>
        </w:rPr>
      </w:pPr>
      <w:r>
        <w:rPr>
          <w:noProof/>
          <w:color w:val="0000FF"/>
          <w:lang w:eastAsia="en-US"/>
        </w:rPr>
        <w:t xml:space="preserve">Step D: Select Center </w:t>
      </w:r>
    </w:p>
    <w:p w14:paraId="4313E1E7" w14:textId="77777777" w:rsidR="00F11DA1" w:rsidRDefault="00F11DA1" w:rsidP="00F11DA1">
      <w:pPr>
        <w:rPr>
          <w:noProof/>
          <w:color w:val="0000FF"/>
          <w:lang w:eastAsia="en-US"/>
        </w:rPr>
      </w:pPr>
      <w:r>
        <w:rPr>
          <w:noProof/>
          <w:color w:val="0000FF"/>
          <w:lang w:eastAsia="en-US"/>
        </w:rPr>
        <w:t xml:space="preserve">Step E: List of Appointments </w:t>
      </w:r>
    </w:p>
    <w:p w14:paraId="6CCE25D8" w14:textId="77777777" w:rsidR="00F11DA1" w:rsidRDefault="00F11DA1" w:rsidP="00F11DA1">
      <w:pPr>
        <w:rPr>
          <w:noProof/>
          <w:color w:val="0000FF"/>
          <w:lang w:eastAsia="en-US"/>
        </w:rPr>
      </w:pPr>
      <w:r>
        <w:rPr>
          <w:noProof/>
          <w:color w:val="0000FF"/>
          <w:lang w:eastAsia="en-US"/>
        </w:rPr>
        <w:t xml:space="preserve">Step F: Search Candidate appointment   [Jimmy S Gill, PPNo. - </w:t>
      </w:r>
      <w:r w:rsidRPr="00A673DB">
        <w:rPr>
          <w:b/>
          <w:color w:val="0070C0"/>
        </w:rPr>
        <w:t>M4012F6</w:t>
      </w:r>
      <w:r w:rsidRPr="00F11DA1">
        <w:rPr>
          <w:noProof/>
          <w:color w:val="0000FF"/>
          <w:lang w:eastAsia="en-US"/>
        </w:rPr>
        <w:t>]</w:t>
      </w:r>
      <w:r>
        <w:rPr>
          <w:b/>
          <w:color w:val="0070C0"/>
        </w:rPr>
        <w:t xml:space="preserve"> </w:t>
      </w:r>
    </w:p>
    <w:p w14:paraId="3B8EC1E3" w14:textId="77777777" w:rsidR="00F11DA1" w:rsidRDefault="00F11DA1" w:rsidP="00F11DA1">
      <w:pPr>
        <w:rPr>
          <w:noProof/>
          <w:color w:val="0000FF"/>
          <w:lang w:eastAsia="en-US"/>
        </w:rPr>
      </w:pPr>
      <w:r>
        <w:rPr>
          <w:noProof/>
          <w:color w:val="0000FF"/>
          <w:lang w:eastAsia="en-US"/>
        </w:rPr>
        <w:t xml:space="preserve">Step G: Select Action Items </w:t>
      </w:r>
    </w:p>
    <w:p w14:paraId="6EB0E306" w14:textId="77777777" w:rsidR="00F11DA1" w:rsidRDefault="00F11DA1" w:rsidP="00F11DA1">
      <w:pPr>
        <w:rPr>
          <w:noProof/>
          <w:color w:val="0000FF"/>
          <w:lang w:eastAsia="en-US"/>
        </w:rPr>
      </w:pPr>
      <w:r w:rsidRPr="00F11DA1">
        <w:rPr>
          <w:noProof/>
          <w:color w:val="0000FF"/>
          <w:lang w:eastAsia="en-US"/>
        </w:rPr>
        <w:t xml:space="preserve">Step H: Go to respective Tab. </w:t>
      </w:r>
    </w:p>
    <w:p w14:paraId="13025AEA" w14:textId="77777777" w:rsidR="00F11DA1" w:rsidRPr="00F11DA1" w:rsidRDefault="00F11DA1" w:rsidP="00F11DA1">
      <w:pPr>
        <w:rPr>
          <w:color w:val="C00000"/>
          <w:highlight w:val="lightGray"/>
        </w:rPr>
      </w:pPr>
      <w:r w:rsidRPr="00F11DA1">
        <w:rPr>
          <w:color w:val="C00000"/>
          <w:highlight w:val="lightGray"/>
        </w:rPr>
        <w:t xml:space="preserve">Go through each and every Tab on each and every page. </w:t>
      </w:r>
    </w:p>
    <w:p w14:paraId="5C666EB1" w14:textId="77777777" w:rsidR="00F11DA1" w:rsidRDefault="00F11DA1" w:rsidP="00F11DA1">
      <w:pPr>
        <w:rPr>
          <w:noProof/>
          <w:color w:val="0000FF"/>
          <w:lang w:eastAsia="en-US"/>
        </w:rPr>
      </w:pPr>
    </w:p>
    <w:p w14:paraId="1E2E5684" w14:textId="77777777" w:rsidR="00716DA1" w:rsidRDefault="00716DA1" w:rsidP="00F11DA1">
      <w:pPr>
        <w:rPr>
          <w:noProof/>
          <w:color w:val="0000FF"/>
          <w:lang w:eastAsia="en-US"/>
        </w:rPr>
      </w:pPr>
    </w:p>
    <w:p w14:paraId="72B9CD48" w14:textId="77777777" w:rsidR="00716DA1" w:rsidRDefault="00716DA1" w:rsidP="00F11DA1">
      <w:pPr>
        <w:rPr>
          <w:noProof/>
          <w:color w:val="0000FF"/>
          <w:lang w:eastAsia="en-US"/>
        </w:rPr>
      </w:pPr>
    </w:p>
    <w:p w14:paraId="5D05405C" w14:textId="77777777" w:rsidR="00716DA1" w:rsidRDefault="00716DA1" w:rsidP="00F11DA1">
      <w:pPr>
        <w:rPr>
          <w:noProof/>
          <w:color w:val="0000FF"/>
          <w:lang w:eastAsia="en-US"/>
        </w:rPr>
      </w:pPr>
    </w:p>
    <w:p w14:paraId="2D82F758" w14:textId="77777777" w:rsidR="00716DA1" w:rsidRDefault="00716DA1" w:rsidP="00F11DA1">
      <w:pPr>
        <w:rPr>
          <w:noProof/>
          <w:color w:val="0000FF"/>
          <w:lang w:eastAsia="en-US"/>
        </w:rPr>
      </w:pPr>
    </w:p>
    <w:p w14:paraId="1457B05B" w14:textId="77777777" w:rsidR="00716DA1" w:rsidRDefault="00716DA1" w:rsidP="00F11DA1">
      <w:pPr>
        <w:rPr>
          <w:noProof/>
          <w:color w:val="0000FF"/>
          <w:lang w:eastAsia="en-US"/>
        </w:rPr>
      </w:pPr>
    </w:p>
    <w:p w14:paraId="03154E2E" w14:textId="77777777" w:rsidR="00716DA1" w:rsidRDefault="00716DA1" w:rsidP="00F11DA1">
      <w:pPr>
        <w:rPr>
          <w:noProof/>
          <w:color w:val="0000FF"/>
          <w:lang w:eastAsia="en-US"/>
        </w:rPr>
      </w:pPr>
    </w:p>
    <w:p w14:paraId="60B1522B" w14:textId="77777777" w:rsidR="00F11DA1" w:rsidRDefault="00F11DA1" w:rsidP="00F11DA1">
      <w:pPr>
        <w:rPr>
          <w:noProof/>
          <w:color w:val="0000FF"/>
          <w:lang w:eastAsia="en-US"/>
        </w:rPr>
      </w:pPr>
      <w:bookmarkStart w:id="1" w:name="_GoBack"/>
      <w:bookmarkEnd w:id="1"/>
      <w:r>
        <w:rPr>
          <w:noProof/>
          <w:color w:val="0000FF"/>
          <w:lang w:eastAsia="en-US"/>
        </w:rPr>
        <w:lastRenderedPageBreak/>
        <w:t xml:space="preserve">Option B: Using “Connector” </w:t>
      </w:r>
    </w:p>
    <w:p w14:paraId="0DAA1B9C" w14:textId="77777777" w:rsidR="00F11DA1" w:rsidRPr="00F11DA1" w:rsidRDefault="00F11DA1" w:rsidP="00F11DA1">
      <w:pPr>
        <w:rPr>
          <w:color w:val="FFFFFF" w:themeColor="background1"/>
          <w:highlight w:val="blue"/>
        </w:rPr>
      </w:pPr>
      <w:r w:rsidRPr="00BA2E75">
        <w:rPr>
          <w:color w:val="FFFFFF" w:themeColor="background1"/>
          <w:highlight w:val="blue"/>
        </w:rPr>
        <w:t>Task</w:t>
      </w:r>
      <w:r>
        <w:rPr>
          <w:color w:val="FFFFFF" w:themeColor="background1"/>
          <w:highlight w:val="blue"/>
        </w:rPr>
        <w:t xml:space="preserve"> (</w:t>
      </w:r>
      <w:r w:rsidRPr="00F11DA1">
        <w:rPr>
          <w:color w:val="FFFFFF" w:themeColor="background1"/>
          <w:highlight w:val="blue"/>
        </w:rPr>
        <w:t>I</w:t>
      </w:r>
      <w:r>
        <w:rPr>
          <w:color w:val="FFFFFF" w:themeColor="background1"/>
          <w:highlight w:val="blue"/>
        </w:rPr>
        <w:t>I</w:t>
      </w:r>
      <w:r w:rsidRPr="00F11DA1">
        <w:rPr>
          <w:color w:val="FFFFFF" w:themeColor="background1"/>
          <w:highlight w:val="blue"/>
        </w:rPr>
        <w:t>I</w:t>
      </w:r>
      <w:r>
        <w:rPr>
          <w:color w:val="FFFFFF" w:themeColor="background1"/>
          <w:highlight w:val="blue"/>
        </w:rPr>
        <w:t>)</w:t>
      </w:r>
      <w:r w:rsidRPr="00BA2E75">
        <w:rPr>
          <w:color w:val="FFFFFF" w:themeColor="background1"/>
          <w:highlight w:val="blue"/>
        </w:rPr>
        <w:t>: “synchronizing, standardized, compliant</w:t>
      </w:r>
      <w:r>
        <w:rPr>
          <w:color w:val="FFFFFF" w:themeColor="background1"/>
          <w:highlight w:val="blue"/>
        </w:rPr>
        <w:t>” reports when Doctors</w:t>
      </w:r>
      <w:r w:rsidRPr="00F11DA1">
        <w:rPr>
          <w:color w:val="FFFFFF" w:themeColor="background1"/>
          <w:highlight w:val="blue"/>
        </w:rPr>
        <w:t xml:space="preserve"> use </w:t>
      </w:r>
      <w:r>
        <w:rPr>
          <w:color w:val="FFFFFF" w:themeColor="background1"/>
          <w:highlight w:val="blue"/>
        </w:rPr>
        <w:t>connector</w:t>
      </w:r>
      <w:r w:rsidRPr="00F11DA1">
        <w:rPr>
          <w:color w:val="FFFFFF" w:themeColor="background1"/>
          <w:highlight w:val="blue"/>
        </w:rPr>
        <w:t>.</w:t>
      </w:r>
    </w:p>
    <w:p w14:paraId="51F1D6EF" w14:textId="77777777" w:rsidR="00F11DA1" w:rsidRDefault="00F11DA1" w:rsidP="00F11DA1">
      <w:pPr>
        <w:rPr>
          <w:noProof/>
          <w:color w:val="0000FF"/>
          <w:lang w:eastAsia="en-US"/>
        </w:rPr>
      </w:pPr>
      <w:r>
        <w:rPr>
          <w:noProof/>
          <w:color w:val="0000FF"/>
          <w:lang w:eastAsia="en-US"/>
        </w:rPr>
        <w:t xml:space="preserve">Step A: Show Email </w:t>
      </w:r>
    </w:p>
    <w:p w14:paraId="45CF6F8E" w14:textId="77777777" w:rsidR="00F11DA1" w:rsidRDefault="00F11DA1" w:rsidP="00F11DA1">
      <w:pPr>
        <w:rPr>
          <w:noProof/>
          <w:color w:val="0000FF"/>
          <w:lang w:eastAsia="en-US"/>
        </w:rPr>
      </w:pPr>
      <w:r>
        <w:rPr>
          <w:noProof/>
          <w:color w:val="0000FF"/>
          <w:lang w:eastAsia="en-US"/>
        </w:rPr>
        <w:t xml:space="preserve">Step B: Show Link </w:t>
      </w:r>
    </w:p>
    <w:p w14:paraId="41F78788" w14:textId="77777777" w:rsidR="00F11DA1" w:rsidRDefault="00F11DA1" w:rsidP="00F11DA1">
      <w:pPr>
        <w:rPr>
          <w:noProof/>
          <w:color w:val="0000FF"/>
          <w:lang w:eastAsia="en-US"/>
        </w:rPr>
      </w:pPr>
      <w:r>
        <w:rPr>
          <w:noProof/>
          <w:color w:val="0000FF"/>
          <w:lang w:eastAsia="en-US"/>
        </w:rPr>
        <w:t xml:space="preserve">Step C: Show how features on that page work </w:t>
      </w:r>
    </w:p>
    <w:p w14:paraId="50174A4A" w14:textId="77777777" w:rsidR="00F11DA1" w:rsidRDefault="00F11DA1" w:rsidP="00F11DA1">
      <w:pPr>
        <w:rPr>
          <w:noProof/>
          <w:color w:val="0000FF"/>
          <w:lang w:eastAsia="en-US"/>
        </w:rPr>
      </w:pPr>
      <w:r>
        <w:rPr>
          <w:noProof/>
          <w:color w:val="0000FF"/>
          <w:lang w:eastAsia="en-US"/>
        </w:rPr>
        <w:t xml:space="preserve">Step D: Show “one-time access” security measure. </w:t>
      </w:r>
    </w:p>
    <w:p w14:paraId="2889E994" w14:textId="77777777" w:rsidR="00F11DA1" w:rsidRDefault="00F11DA1" w:rsidP="00F11DA1">
      <w:pPr>
        <w:rPr>
          <w:noProof/>
          <w:color w:val="0000FF"/>
          <w:lang w:eastAsia="en-US"/>
        </w:rPr>
      </w:pPr>
      <w:r>
        <w:rPr>
          <w:noProof/>
          <w:color w:val="0000FF"/>
          <w:lang w:eastAsia="en-US"/>
        </w:rPr>
        <w:t xml:space="preserve">Step F: Show how to contact us for request to “Re-Activate Link” </w:t>
      </w:r>
    </w:p>
    <w:p w14:paraId="4DD28D6F" w14:textId="77777777" w:rsidR="00F11DA1" w:rsidRDefault="00F11DA1" w:rsidP="00F11DA1">
      <w:pPr>
        <w:rPr>
          <w:noProof/>
          <w:color w:val="0000FF"/>
          <w:lang w:eastAsia="en-US"/>
        </w:rPr>
      </w:pPr>
    </w:p>
    <w:p w14:paraId="2188BDC8" w14:textId="77777777" w:rsidR="00F11DA1" w:rsidRDefault="00F11DA1" w:rsidP="00F11DA1">
      <w:pPr>
        <w:rPr>
          <w:noProof/>
          <w:color w:val="0000FF"/>
          <w:lang w:eastAsia="en-US"/>
        </w:rPr>
      </w:pPr>
    </w:p>
    <w:p w14:paraId="15E56F0F" w14:textId="77777777" w:rsidR="00F11DA1" w:rsidRDefault="00F11DA1" w:rsidP="00F11DA1">
      <w:pPr>
        <w:rPr>
          <w:noProof/>
          <w:color w:val="0000FF"/>
          <w:lang w:eastAsia="en-US"/>
        </w:rPr>
      </w:pPr>
    </w:p>
    <w:p w14:paraId="1DE25E47" w14:textId="77777777" w:rsidR="00F11DA1" w:rsidRDefault="00F11DA1" w:rsidP="00F11DA1">
      <w:pPr>
        <w:rPr>
          <w:noProof/>
          <w:color w:val="0000FF"/>
          <w:lang w:eastAsia="en-US"/>
        </w:rPr>
      </w:pPr>
      <w:r w:rsidRPr="00F11DA1">
        <w:rPr>
          <w:noProof/>
          <w:color w:val="0000FF"/>
          <w:highlight w:val="yellow"/>
          <w:lang w:eastAsia="en-US"/>
        </w:rPr>
        <w:t>Comparison of the CLIP v/s Connector</w:t>
      </w:r>
    </w:p>
    <w:tbl>
      <w:tblPr>
        <w:tblStyle w:val="ListTable3Accent6"/>
        <w:tblW w:w="0" w:type="auto"/>
        <w:tblBorders>
          <w:insideH w:val="single" w:sz="4" w:space="0" w:color="C19859" w:themeColor="accent6"/>
          <w:insideV w:val="single" w:sz="4" w:space="0" w:color="auto"/>
        </w:tblBorders>
        <w:tblLook w:val="04A0" w:firstRow="1" w:lastRow="0" w:firstColumn="1" w:lastColumn="0" w:noHBand="0" w:noVBand="1"/>
      </w:tblPr>
      <w:tblGrid>
        <w:gridCol w:w="4675"/>
        <w:gridCol w:w="4675"/>
      </w:tblGrid>
      <w:tr w:rsidR="00F11DA1" w14:paraId="20729321" w14:textId="77777777" w:rsidTr="002C0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shd w:val="clear" w:color="auto" w:fill="E6D5BC" w:themeFill="accent6" w:themeFillTint="66"/>
          </w:tcPr>
          <w:p w14:paraId="10479CBE" w14:textId="77777777" w:rsidR="00F11DA1" w:rsidRPr="002C0950" w:rsidRDefault="00F11DA1" w:rsidP="00F11DA1">
            <w:pPr>
              <w:rPr>
                <w:noProof/>
                <w:color w:val="761E28" w:themeColor="accent2" w:themeShade="BF"/>
                <w:lang w:eastAsia="en-US"/>
              </w:rPr>
            </w:pPr>
            <w:r w:rsidRPr="002C0950">
              <w:rPr>
                <w:noProof/>
                <w:color w:val="761E28" w:themeColor="accent2" w:themeShade="BF"/>
                <w:lang w:eastAsia="en-US"/>
              </w:rPr>
              <w:t>CLIP</w:t>
            </w:r>
          </w:p>
        </w:tc>
        <w:tc>
          <w:tcPr>
            <w:tcW w:w="4675" w:type="dxa"/>
            <w:shd w:val="clear" w:color="auto" w:fill="E6D5BC" w:themeFill="accent6" w:themeFillTint="66"/>
          </w:tcPr>
          <w:p w14:paraId="2654DB6C" w14:textId="77777777" w:rsidR="00F11DA1" w:rsidRPr="002C0950" w:rsidRDefault="00F11DA1" w:rsidP="00F11DA1">
            <w:pPr>
              <w:cnfStyle w:val="100000000000" w:firstRow="1" w:lastRow="0" w:firstColumn="0" w:lastColumn="0" w:oddVBand="0" w:evenVBand="0" w:oddHBand="0" w:evenHBand="0" w:firstRowFirstColumn="0" w:firstRowLastColumn="0" w:lastRowFirstColumn="0" w:lastRowLastColumn="0"/>
              <w:rPr>
                <w:noProof/>
                <w:color w:val="761E28" w:themeColor="accent2" w:themeShade="BF"/>
                <w:lang w:eastAsia="en-US"/>
              </w:rPr>
            </w:pPr>
            <w:r w:rsidRPr="002C0950">
              <w:rPr>
                <w:noProof/>
                <w:color w:val="761E28" w:themeColor="accent2" w:themeShade="BF"/>
                <w:lang w:eastAsia="en-US"/>
              </w:rPr>
              <w:t>Connector</w:t>
            </w:r>
          </w:p>
        </w:tc>
      </w:tr>
      <w:tr w:rsidR="00F11DA1" w14:paraId="61355E96" w14:textId="77777777" w:rsidTr="00F1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66832B1C" w14:textId="77777777" w:rsidR="00F11DA1" w:rsidRPr="002C0950" w:rsidRDefault="00F11DA1" w:rsidP="00F11DA1">
            <w:pPr>
              <w:rPr>
                <w:b w:val="0"/>
                <w:noProof/>
                <w:color w:val="761E28" w:themeColor="accent2" w:themeShade="BF"/>
                <w:lang w:eastAsia="en-US"/>
              </w:rPr>
            </w:pPr>
            <w:r w:rsidRPr="002C0950">
              <w:rPr>
                <w:b w:val="0"/>
                <w:noProof/>
                <w:color w:val="761E28" w:themeColor="accent2" w:themeShade="BF"/>
                <w:lang w:eastAsia="en-US"/>
              </w:rPr>
              <w:t>Dedicated portal for doctor, irrespective of company</w:t>
            </w:r>
          </w:p>
        </w:tc>
        <w:tc>
          <w:tcPr>
            <w:tcW w:w="4675" w:type="dxa"/>
            <w:tcBorders>
              <w:top w:val="none" w:sz="0" w:space="0" w:color="auto"/>
              <w:bottom w:val="none" w:sz="0" w:space="0" w:color="auto"/>
            </w:tcBorders>
          </w:tcPr>
          <w:p w14:paraId="5119AE02" w14:textId="77777777" w:rsidR="00F11DA1" w:rsidRPr="002C0950" w:rsidRDefault="00F11DA1" w:rsidP="00F11DA1">
            <w:pPr>
              <w:cnfStyle w:val="000000100000" w:firstRow="0" w:lastRow="0" w:firstColumn="0" w:lastColumn="0" w:oddVBand="0" w:evenVBand="0" w:oddHBand="1" w:evenHBand="0" w:firstRowFirstColumn="0" w:firstRowLastColumn="0" w:lastRowFirstColumn="0" w:lastRowLastColumn="0"/>
              <w:rPr>
                <w:noProof/>
                <w:color w:val="761E28" w:themeColor="accent2" w:themeShade="BF"/>
                <w:lang w:eastAsia="en-US"/>
              </w:rPr>
            </w:pPr>
            <w:r w:rsidRPr="002C0950">
              <w:rPr>
                <w:noProof/>
                <w:color w:val="761E28" w:themeColor="accent2" w:themeShade="BF"/>
                <w:lang w:eastAsia="en-US"/>
              </w:rPr>
              <w:t xml:space="preserve">Link based on appointment received. </w:t>
            </w:r>
          </w:p>
        </w:tc>
      </w:tr>
      <w:tr w:rsidR="00F11DA1" w14:paraId="5D18C7E8" w14:textId="77777777" w:rsidTr="00F11DA1">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577A94DB" w14:textId="77777777" w:rsidR="00F11DA1" w:rsidRPr="002C0950" w:rsidRDefault="00F11DA1" w:rsidP="00F11DA1">
            <w:pPr>
              <w:rPr>
                <w:b w:val="0"/>
                <w:noProof/>
                <w:color w:val="761E28" w:themeColor="accent2" w:themeShade="BF"/>
                <w:lang w:eastAsia="en-US"/>
              </w:rPr>
            </w:pPr>
            <w:r w:rsidRPr="002C0950">
              <w:rPr>
                <w:b w:val="0"/>
                <w:noProof/>
                <w:color w:val="761E28" w:themeColor="accent2" w:themeShade="BF"/>
                <w:lang w:eastAsia="en-US"/>
              </w:rPr>
              <w:t xml:space="preserve">Anytime, always access with secure login </w:t>
            </w:r>
          </w:p>
        </w:tc>
        <w:tc>
          <w:tcPr>
            <w:tcW w:w="4675" w:type="dxa"/>
          </w:tcPr>
          <w:p w14:paraId="14AD72C6" w14:textId="77777777" w:rsidR="00F11DA1" w:rsidRPr="002C0950" w:rsidRDefault="00F11DA1" w:rsidP="00F11DA1">
            <w:pPr>
              <w:cnfStyle w:val="000000000000" w:firstRow="0" w:lastRow="0" w:firstColumn="0" w:lastColumn="0" w:oddVBand="0" w:evenVBand="0" w:oddHBand="0" w:evenHBand="0" w:firstRowFirstColumn="0" w:firstRowLastColumn="0" w:lastRowFirstColumn="0" w:lastRowLastColumn="0"/>
              <w:rPr>
                <w:noProof/>
                <w:color w:val="761E28" w:themeColor="accent2" w:themeShade="BF"/>
                <w:lang w:eastAsia="en-US"/>
              </w:rPr>
            </w:pPr>
            <w:r w:rsidRPr="002C0950">
              <w:rPr>
                <w:noProof/>
                <w:color w:val="761E28" w:themeColor="accent2" w:themeShade="BF"/>
                <w:lang w:eastAsia="en-US"/>
              </w:rPr>
              <w:t xml:space="preserve">One-time access Link. Request for Re-Activation req. </w:t>
            </w:r>
          </w:p>
        </w:tc>
      </w:tr>
      <w:tr w:rsidR="00F11DA1" w14:paraId="23C42694" w14:textId="77777777" w:rsidTr="00F1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1AB9EF0B" w14:textId="77777777" w:rsidR="00F11DA1" w:rsidRPr="002C0950" w:rsidRDefault="00F11DA1" w:rsidP="00F11DA1">
            <w:pPr>
              <w:rPr>
                <w:b w:val="0"/>
                <w:noProof/>
                <w:color w:val="761E28" w:themeColor="accent2" w:themeShade="BF"/>
                <w:lang w:eastAsia="en-US"/>
              </w:rPr>
            </w:pPr>
            <w:r w:rsidRPr="00C824BB">
              <w:rPr>
                <w:b w:val="0"/>
                <w:noProof/>
                <w:color w:val="761E28" w:themeColor="accent2" w:themeShade="BF"/>
                <w:highlight w:val="yellow"/>
                <w:lang w:eastAsia="en-US"/>
              </w:rPr>
              <w:t>Auto reporting compliance checks, saving and direct linking with company</w:t>
            </w:r>
            <w:r w:rsidRPr="002C0950">
              <w:rPr>
                <w:b w:val="0"/>
                <w:noProof/>
                <w:color w:val="761E28" w:themeColor="accent2" w:themeShade="BF"/>
                <w:lang w:eastAsia="en-US"/>
              </w:rPr>
              <w:t xml:space="preserve"> </w:t>
            </w:r>
          </w:p>
        </w:tc>
        <w:tc>
          <w:tcPr>
            <w:tcW w:w="4675" w:type="dxa"/>
            <w:tcBorders>
              <w:top w:val="none" w:sz="0" w:space="0" w:color="auto"/>
              <w:bottom w:val="none" w:sz="0" w:space="0" w:color="auto"/>
            </w:tcBorders>
          </w:tcPr>
          <w:p w14:paraId="6A1431B7" w14:textId="77777777" w:rsidR="00F11DA1" w:rsidRPr="002C0950" w:rsidRDefault="00F11DA1" w:rsidP="00F11DA1">
            <w:pPr>
              <w:cnfStyle w:val="000000100000" w:firstRow="0" w:lastRow="0" w:firstColumn="0" w:lastColumn="0" w:oddVBand="0" w:evenVBand="0" w:oddHBand="1" w:evenHBand="0" w:firstRowFirstColumn="0" w:firstRowLastColumn="0" w:lastRowFirstColumn="0" w:lastRowLastColumn="0"/>
              <w:rPr>
                <w:noProof/>
                <w:color w:val="761E28" w:themeColor="accent2" w:themeShade="BF"/>
                <w:lang w:eastAsia="en-US"/>
              </w:rPr>
            </w:pPr>
            <w:r w:rsidRPr="002C0950">
              <w:rPr>
                <w:noProof/>
                <w:color w:val="761E28" w:themeColor="accent2" w:themeShade="BF"/>
                <w:lang w:eastAsia="en-US"/>
              </w:rPr>
              <w:t xml:space="preserve">Reports need to be scanned and uploaded. </w:t>
            </w:r>
          </w:p>
        </w:tc>
      </w:tr>
      <w:tr w:rsidR="00F11DA1" w14:paraId="4C4C3050" w14:textId="77777777" w:rsidTr="00F11DA1">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3708C13A" w14:textId="77777777" w:rsidR="00F11DA1" w:rsidRPr="002C0950" w:rsidRDefault="002C0950" w:rsidP="00F11DA1">
            <w:pPr>
              <w:rPr>
                <w:b w:val="0"/>
                <w:noProof/>
                <w:color w:val="761E28" w:themeColor="accent2" w:themeShade="BF"/>
                <w:lang w:eastAsia="en-US"/>
              </w:rPr>
            </w:pPr>
            <w:r w:rsidRPr="002C0950">
              <w:rPr>
                <w:b w:val="0"/>
                <w:noProof/>
                <w:color w:val="761E28" w:themeColor="accent2" w:themeShade="BF"/>
                <w:lang w:eastAsia="en-US"/>
              </w:rPr>
              <w:t>Requires Doctor registration and confirmation along with basic e-training</w:t>
            </w:r>
          </w:p>
        </w:tc>
        <w:tc>
          <w:tcPr>
            <w:tcW w:w="4675" w:type="dxa"/>
          </w:tcPr>
          <w:p w14:paraId="65E99028" w14:textId="77777777" w:rsidR="00F11DA1" w:rsidRPr="002C0950" w:rsidRDefault="002C0950" w:rsidP="00F11DA1">
            <w:pPr>
              <w:cnfStyle w:val="000000000000" w:firstRow="0" w:lastRow="0" w:firstColumn="0" w:lastColumn="0" w:oddVBand="0" w:evenVBand="0" w:oddHBand="0" w:evenHBand="0" w:firstRowFirstColumn="0" w:firstRowLastColumn="0" w:lastRowFirstColumn="0" w:lastRowLastColumn="0"/>
              <w:rPr>
                <w:noProof/>
                <w:color w:val="761E28" w:themeColor="accent2" w:themeShade="BF"/>
                <w:lang w:eastAsia="en-US"/>
              </w:rPr>
            </w:pPr>
            <w:r w:rsidRPr="002C0950">
              <w:rPr>
                <w:noProof/>
                <w:color w:val="761E28" w:themeColor="accent2" w:themeShade="BF"/>
                <w:lang w:eastAsia="en-US"/>
              </w:rPr>
              <w:t>No training, registration required. Company will instruct email address to send emails to.</w:t>
            </w:r>
          </w:p>
        </w:tc>
      </w:tr>
      <w:tr w:rsidR="00F11DA1" w14:paraId="6B1A72F2" w14:textId="77777777" w:rsidTr="00F1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21E6487A" w14:textId="77777777" w:rsidR="00F11DA1" w:rsidRPr="002C0950" w:rsidRDefault="002C0950" w:rsidP="00F11DA1">
            <w:pPr>
              <w:rPr>
                <w:b w:val="0"/>
                <w:noProof/>
                <w:color w:val="761E28" w:themeColor="accent2" w:themeShade="BF"/>
                <w:lang w:eastAsia="en-US"/>
              </w:rPr>
            </w:pPr>
            <w:r w:rsidRPr="002C0950">
              <w:rPr>
                <w:b w:val="0"/>
                <w:noProof/>
                <w:color w:val="761E28" w:themeColor="accent2" w:themeShade="BF"/>
                <w:lang w:eastAsia="en-US"/>
              </w:rPr>
              <w:t xml:space="preserve">Friendly, comprehensive system for doctors with long term vision and affiliation. </w:t>
            </w:r>
          </w:p>
        </w:tc>
        <w:tc>
          <w:tcPr>
            <w:tcW w:w="4675" w:type="dxa"/>
            <w:tcBorders>
              <w:top w:val="none" w:sz="0" w:space="0" w:color="auto"/>
              <w:bottom w:val="none" w:sz="0" w:space="0" w:color="auto"/>
            </w:tcBorders>
          </w:tcPr>
          <w:p w14:paraId="1A773AE0" w14:textId="77777777" w:rsidR="00F11DA1" w:rsidRPr="002C0950" w:rsidRDefault="002C0950" w:rsidP="00F11DA1">
            <w:pPr>
              <w:cnfStyle w:val="000000100000" w:firstRow="0" w:lastRow="0" w:firstColumn="0" w:lastColumn="0" w:oddVBand="0" w:evenVBand="0" w:oddHBand="1" w:evenHBand="0" w:firstRowFirstColumn="0" w:firstRowLastColumn="0" w:lastRowFirstColumn="0" w:lastRowLastColumn="0"/>
              <w:rPr>
                <w:noProof/>
                <w:color w:val="761E28" w:themeColor="accent2" w:themeShade="BF"/>
                <w:lang w:eastAsia="en-US"/>
              </w:rPr>
            </w:pPr>
            <w:r w:rsidRPr="002C0950">
              <w:rPr>
                <w:noProof/>
                <w:color w:val="761E28" w:themeColor="accent2" w:themeShade="BF"/>
                <w:lang w:eastAsia="en-US"/>
              </w:rPr>
              <w:t>Easy to use platform, best of 1-time usess</w:t>
            </w:r>
          </w:p>
        </w:tc>
      </w:tr>
      <w:tr w:rsidR="002C0950" w14:paraId="240599D8" w14:textId="77777777" w:rsidTr="00F11DA1">
        <w:tc>
          <w:tcPr>
            <w:cnfStyle w:val="001000000000" w:firstRow="0" w:lastRow="0" w:firstColumn="1" w:lastColumn="0" w:oddVBand="0" w:evenVBand="0" w:oddHBand="0" w:evenHBand="0" w:firstRowFirstColumn="0" w:firstRowLastColumn="0" w:lastRowFirstColumn="0" w:lastRowLastColumn="0"/>
            <w:tcW w:w="4675" w:type="dxa"/>
          </w:tcPr>
          <w:p w14:paraId="70B8AA5E" w14:textId="77777777" w:rsidR="002C0950" w:rsidRPr="002C0950" w:rsidRDefault="002C0950" w:rsidP="00F11DA1">
            <w:pPr>
              <w:rPr>
                <w:b w:val="0"/>
                <w:noProof/>
                <w:color w:val="761E28" w:themeColor="accent2" w:themeShade="BF"/>
                <w:lang w:eastAsia="en-US"/>
              </w:rPr>
            </w:pPr>
            <w:r w:rsidRPr="002C0950">
              <w:rPr>
                <w:b w:val="0"/>
                <w:noProof/>
                <w:color w:val="761E28" w:themeColor="accent2" w:themeShade="BF"/>
                <w:lang w:eastAsia="en-US"/>
              </w:rPr>
              <w:t>Get detailed business and health trend reports. Part of 3Cube value add service.</w:t>
            </w:r>
          </w:p>
        </w:tc>
        <w:tc>
          <w:tcPr>
            <w:tcW w:w="4675" w:type="dxa"/>
          </w:tcPr>
          <w:p w14:paraId="776CCD1C" w14:textId="77777777" w:rsidR="002C0950" w:rsidRPr="002C0950" w:rsidRDefault="002C0950" w:rsidP="00F11DA1">
            <w:pPr>
              <w:cnfStyle w:val="000000000000" w:firstRow="0" w:lastRow="0" w:firstColumn="0" w:lastColumn="0" w:oddVBand="0" w:evenVBand="0" w:oddHBand="0" w:evenHBand="0" w:firstRowFirstColumn="0" w:firstRowLastColumn="0" w:lastRowFirstColumn="0" w:lastRowLastColumn="0"/>
              <w:rPr>
                <w:noProof/>
                <w:color w:val="761E28" w:themeColor="accent2" w:themeShade="BF"/>
                <w:lang w:eastAsia="en-US"/>
              </w:rPr>
            </w:pPr>
            <w:r w:rsidRPr="002C0950">
              <w:rPr>
                <w:noProof/>
                <w:color w:val="761E28" w:themeColor="accent2" w:themeShade="BF"/>
                <w:lang w:eastAsia="en-US"/>
              </w:rPr>
              <w:t xml:space="preserve">Not applicable, due to operational model of the system. </w:t>
            </w:r>
          </w:p>
        </w:tc>
      </w:tr>
    </w:tbl>
    <w:p w14:paraId="05EBB1E3" w14:textId="77777777" w:rsidR="00F11DA1" w:rsidRDefault="00F11DA1" w:rsidP="00F11DA1">
      <w:pPr>
        <w:rPr>
          <w:noProof/>
          <w:color w:val="0000FF"/>
          <w:lang w:eastAsia="en-US"/>
        </w:rPr>
      </w:pPr>
    </w:p>
    <w:p w14:paraId="3E1410B4" w14:textId="77777777" w:rsidR="00725064" w:rsidRDefault="00725064" w:rsidP="00F11DA1">
      <w:pPr>
        <w:rPr>
          <w:noProof/>
          <w:color w:val="0000FF"/>
          <w:lang w:eastAsia="en-US"/>
        </w:rPr>
      </w:pPr>
    </w:p>
    <w:p w14:paraId="22D1AEEC" w14:textId="77777777" w:rsidR="00725064" w:rsidRDefault="00725064" w:rsidP="00F11DA1">
      <w:pPr>
        <w:rPr>
          <w:noProof/>
          <w:color w:val="0000FF"/>
          <w:lang w:eastAsia="en-US"/>
        </w:rPr>
      </w:pPr>
    </w:p>
    <w:p w14:paraId="61304BEE" w14:textId="77777777" w:rsidR="00725064" w:rsidRDefault="00725064" w:rsidP="00F11DA1">
      <w:pPr>
        <w:rPr>
          <w:noProof/>
          <w:color w:val="0000FF"/>
          <w:lang w:eastAsia="en-US"/>
        </w:rPr>
      </w:pPr>
    </w:p>
    <w:p w14:paraId="14DDCC25" w14:textId="77777777" w:rsidR="00725064" w:rsidRDefault="00725064" w:rsidP="00F11DA1">
      <w:pPr>
        <w:rPr>
          <w:noProof/>
          <w:color w:val="0000FF"/>
          <w:lang w:eastAsia="en-US"/>
        </w:rPr>
      </w:pPr>
    </w:p>
    <w:p w14:paraId="1BED6363" w14:textId="77777777" w:rsidR="00725064" w:rsidRDefault="00725064">
      <w:pPr>
        <w:rPr>
          <w:noProof/>
          <w:color w:val="0000FF"/>
          <w:lang w:eastAsia="en-US"/>
        </w:rPr>
      </w:pPr>
      <w:r>
        <w:rPr>
          <w:noProof/>
          <w:color w:val="0000FF"/>
          <w:lang w:eastAsia="en-US"/>
        </w:rPr>
        <w:br w:type="page"/>
      </w:r>
    </w:p>
    <w:p w14:paraId="7D0A8C6D" w14:textId="77777777" w:rsidR="00AF00A1" w:rsidRPr="00725064" w:rsidRDefault="002C0950" w:rsidP="00BA2E75">
      <w:pPr>
        <w:rPr>
          <w:noProof/>
          <w:color w:val="0000FF"/>
          <w:highlight w:val="yellow"/>
          <w:lang w:eastAsia="en-US"/>
        </w:rPr>
      </w:pPr>
      <w:r w:rsidRPr="00725064">
        <w:rPr>
          <w:noProof/>
          <w:color w:val="0000FF"/>
          <w:highlight w:val="yellow"/>
          <w:lang w:eastAsia="en-US"/>
        </w:rPr>
        <w:lastRenderedPageBreak/>
        <w:t>Survey</w:t>
      </w:r>
    </w:p>
    <w:tbl>
      <w:tblPr>
        <w:tblStyle w:val="TableGrid"/>
        <w:tblW w:w="0" w:type="auto"/>
        <w:tblLook w:val="04A0" w:firstRow="1" w:lastRow="0" w:firstColumn="1" w:lastColumn="0" w:noHBand="0" w:noVBand="1"/>
      </w:tblPr>
      <w:tblGrid>
        <w:gridCol w:w="663"/>
        <w:gridCol w:w="1852"/>
        <w:gridCol w:w="1620"/>
        <w:gridCol w:w="5215"/>
      </w:tblGrid>
      <w:tr w:rsidR="00725064" w:rsidRPr="00725064" w14:paraId="1AB84B0E" w14:textId="77777777" w:rsidTr="00725064">
        <w:tc>
          <w:tcPr>
            <w:tcW w:w="663" w:type="dxa"/>
            <w:vAlign w:val="center"/>
          </w:tcPr>
          <w:p w14:paraId="18BA2C09" w14:textId="77777777" w:rsidR="00725064" w:rsidRPr="00725064" w:rsidRDefault="00725064" w:rsidP="00725064">
            <w:pPr>
              <w:rPr>
                <w:sz w:val="20"/>
                <w:szCs w:val="20"/>
              </w:rPr>
            </w:pPr>
            <w:r>
              <w:rPr>
                <w:sz w:val="20"/>
                <w:szCs w:val="20"/>
              </w:rPr>
              <w:t>Sr. No</w:t>
            </w:r>
          </w:p>
        </w:tc>
        <w:tc>
          <w:tcPr>
            <w:tcW w:w="1852" w:type="dxa"/>
            <w:vAlign w:val="center"/>
          </w:tcPr>
          <w:p w14:paraId="39380141" w14:textId="77777777" w:rsidR="00725064" w:rsidRPr="00725064" w:rsidRDefault="00725064" w:rsidP="00725064">
            <w:pPr>
              <w:rPr>
                <w:sz w:val="20"/>
                <w:szCs w:val="20"/>
              </w:rPr>
            </w:pPr>
            <w:r w:rsidRPr="00725064">
              <w:rPr>
                <w:sz w:val="20"/>
                <w:szCs w:val="20"/>
              </w:rPr>
              <w:t xml:space="preserve">Question </w:t>
            </w:r>
          </w:p>
        </w:tc>
        <w:tc>
          <w:tcPr>
            <w:tcW w:w="1620" w:type="dxa"/>
            <w:vAlign w:val="center"/>
          </w:tcPr>
          <w:p w14:paraId="3494E5FE" w14:textId="77777777" w:rsidR="00725064" w:rsidRPr="00725064" w:rsidRDefault="00725064" w:rsidP="00725064">
            <w:pPr>
              <w:rPr>
                <w:sz w:val="20"/>
                <w:szCs w:val="20"/>
              </w:rPr>
            </w:pPr>
            <w:r w:rsidRPr="00725064">
              <w:rPr>
                <w:sz w:val="20"/>
                <w:szCs w:val="20"/>
              </w:rPr>
              <w:t xml:space="preserve">Score (1 – Poor , 10 – Good) </w:t>
            </w:r>
          </w:p>
        </w:tc>
        <w:tc>
          <w:tcPr>
            <w:tcW w:w="5215" w:type="dxa"/>
            <w:vAlign w:val="center"/>
          </w:tcPr>
          <w:p w14:paraId="4F4810C6" w14:textId="77777777" w:rsidR="00725064" w:rsidRPr="00725064" w:rsidRDefault="00725064" w:rsidP="00725064">
            <w:pPr>
              <w:rPr>
                <w:sz w:val="20"/>
                <w:szCs w:val="20"/>
              </w:rPr>
            </w:pPr>
            <w:r w:rsidRPr="00725064">
              <w:rPr>
                <w:sz w:val="20"/>
                <w:szCs w:val="20"/>
              </w:rPr>
              <w:t xml:space="preserve">Notes </w:t>
            </w:r>
          </w:p>
        </w:tc>
      </w:tr>
      <w:tr w:rsidR="00725064" w:rsidRPr="00725064" w14:paraId="08C9462A" w14:textId="77777777" w:rsidTr="00725064">
        <w:tc>
          <w:tcPr>
            <w:tcW w:w="663" w:type="dxa"/>
            <w:vAlign w:val="center"/>
          </w:tcPr>
          <w:p w14:paraId="2B242ABC" w14:textId="77777777" w:rsidR="00725064" w:rsidRPr="00725064" w:rsidRDefault="00725064" w:rsidP="00725064">
            <w:pPr>
              <w:rPr>
                <w:sz w:val="20"/>
                <w:szCs w:val="20"/>
              </w:rPr>
            </w:pPr>
            <w:r>
              <w:rPr>
                <w:sz w:val="20"/>
                <w:szCs w:val="20"/>
              </w:rPr>
              <w:t>1</w:t>
            </w:r>
          </w:p>
        </w:tc>
        <w:tc>
          <w:tcPr>
            <w:tcW w:w="1852" w:type="dxa"/>
            <w:vAlign w:val="center"/>
          </w:tcPr>
          <w:p w14:paraId="25882F30" w14:textId="77777777" w:rsidR="00725064" w:rsidRPr="00725064" w:rsidRDefault="00725064" w:rsidP="00725064">
            <w:pPr>
              <w:rPr>
                <w:sz w:val="20"/>
                <w:szCs w:val="20"/>
              </w:rPr>
            </w:pPr>
            <w:r w:rsidRPr="00725064">
              <w:rPr>
                <w:sz w:val="20"/>
                <w:szCs w:val="20"/>
              </w:rPr>
              <w:t xml:space="preserve">Ease of booking appointment </w:t>
            </w:r>
          </w:p>
        </w:tc>
        <w:tc>
          <w:tcPr>
            <w:tcW w:w="1620" w:type="dxa"/>
            <w:vAlign w:val="center"/>
          </w:tcPr>
          <w:p w14:paraId="74870373" w14:textId="77777777" w:rsidR="00725064" w:rsidRPr="00725064" w:rsidRDefault="00725064" w:rsidP="00725064">
            <w:pPr>
              <w:rPr>
                <w:sz w:val="20"/>
                <w:szCs w:val="20"/>
              </w:rPr>
            </w:pPr>
          </w:p>
        </w:tc>
        <w:tc>
          <w:tcPr>
            <w:tcW w:w="5215" w:type="dxa"/>
            <w:vAlign w:val="center"/>
          </w:tcPr>
          <w:p w14:paraId="7A9C49C3" w14:textId="77777777" w:rsidR="00725064" w:rsidRPr="00725064" w:rsidRDefault="00725064" w:rsidP="00725064">
            <w:pPr>
              <w:rPr>
                <w:sz w:val="20"/>
                <w:szCs w:val="20"/>
              </w:rPr>
            </w:pPr>
          </w:p>
          <w:p w14:paraId="58C6A8C3" w14:textId="77777777" w:rsidR="00725064" w:rsidRPr="00725064" w:rsidRDefault="00725064" w:rsidP="00725064">
            <w:pPr>
              <w:rPr>
                <w:sz w:val="20"/>
                <w:szCs w:val="20"/>
              </w:rPr>
            </w:pPr>
          </w:p>
          <w:p w14:paraId="58452278" w14:textId="77777777" w:rsidR="00725064" w:rsidRPr="00725064" w:rsidRDefault="00725064" w:rsidP="00725064">
            <w:pPr>
              <w:rPr>
                <w:sz w:val="20"/>
                <w:szCs w:val="20"/>
              </w:rPr>
            </w:pPr>
          </w:p>
          <w:p w14:paraId="6F48496E" w14:textId="77777777" w:rsidR="00725064" w:rsidRPr="00725064" w:rsidRDefault="00725064" w:rsidP="00725064">
            <w:pPr>
              <w:rPr>
                <w:sz w:val="20"/>
                <w:szCs w:val="20"/>
              </w:rPr>
            </w:pPr>
          </w:p>
          <w:p w14:paraId="4335FA1F" w14:textId="77777777" w:rsidR="00725064" w:rsidRPr="00725064" w:rsidRDefault="00725064" w:rsidP="00725064">
            <w:pPr>
              <w:rPr>
                <w:sz w:val="20"/>
                <w:szCs w:val="20"/>
              </w:rPr>
            </w:pPr>
          </w:p>
        </w:tc>
      </w:tr>
      <w:tr w:rsidR="00725064" w:rsidRPr="00725064" w14:paraId="7B7213C9" w14:textId="77777777" w:rsidTr="00725064">
        <w:tc>
          <w:tcPr>
            <w:tcW w:w="663" w:type="dxa"/>
            <w:vAlign w:val="center"/>
          </w:tcPr>
          <w:p w14:paraId="2C957700" w14:textId="77777777" w:rsidR="00725064" w:rsidRPr="00725064" w:rsidRDefault="00725064" w:rsidP="00725064">
            <w:pPr>
              <w:rPr>
                <w:sz w:val="20"/>
                <w:szCs w:val="20"/>
              </w:rPr>
            </w:pPr>
            <w:r>
              <w:rPr>
                <w:sz w:val="20"/>
                <w:szCs w:val="20"/>
              </w:rPr>
              <w:t>2</w:t>
            </w:r>
          </w:p>
        </w:tc>
        <w:tc>
          <w:tcPr>
            <w:tcW w:w="1852" w:type="dxa"/>
            <w:vAlign w:val="center"/>
          </w:tcPr>
          <w:p w14:paraId="7D03083F" w14:textId="77777777" w:rsidR="00725064" w:rsidRDefault="00725064" w:rsidP="00725064">
            <w:pPr>
              <w:rPr>
                <w:sz w:val="20"/>
                <w:szCs w:val="20"/>
              </w:rPr>
            </w:pPr>
            <w:r>
              <w:rPr>
                <w:sz w:val="20"/>
                <w:szCs w:val="20"/>
              </w:rPr>
              <w:t>Ease of viewing and sharing reports of Medicals</w:t>
            </w:r>
          </w:p>
          <w:p w14:paraId="78606380" w14:textId="77777777" w:rsidR="00725064" w:rsidRPr="00725064" w:rsidRDefault="00725064" w:rsidP="00725064">
            <w:pPr>
              <w:rPr>
                <w:sz w:val="20"/>
                <w:szCs w:val="20"/>
              </w:rPr>
            </w:pPr>
          </w:p>
        </w:tc>
        <w:tc>
          <w:tcPr>
            <w:tcW w:w="1620" w:type="dxa"/>
            <w:vAlign w:val="center"/>
          </w:tcPr>
          <w:p w14:paraId="24D62734" w14:textId="77777777" w:rsidR="00725064" w:rsidRPr="00725064" w:rsidRDefault="00725064" w:rsidP="00725064">
            <w:pPr>
              <w:rPr>
                <w:sz w:val="20"/>
                <w:szCs w:val="20"/>
              </w:rPr>
            </w:pPr>
          </w:p>
        </w:tc>
        <w:tc>
          <w:tcPr>
            <w:tcW w:w="5215" w:type="dxa"/>
            <w:vAlign w:val="center"/>
          </w:tcPr>
          <w:p w14:paraId="46AAB98D" w14:textId="77777777" w:rsidR="00725064" w:rsidRDefault="00725064" w:rsidP="00725064">
            <w:pPr>
              <w:rPr>
                <w:sz w:val="20"/>
                <w:szCs w:val="20"/>
              </w:rPr>
            </w:pPr>
          </w:p>
          <w:p w14:paraId="1E9D30E3" w14:textId="77777777" w:rsidR="00725064" w:rsidRDefault="00725064" w:rsidP="00725064">
            <w:pPr>
              <w:rPr>
                <w:sz w:val="20"/>
                <w:szCs w:val="20"/>
              </w:rPr>
            </w:pPr>
          </w:p>
          <w:p w14:paraId="0F694611" w14:textId="77777777" w:rsidR="00725064" w:rsidRDefault="00725064" w:rsidP="00725064">
            <w:pPr>
              <w:rPr>
                <w:sz w:val="20"/>
                <w:szCs w:val="20"/>
              </w:rPr>
            </w:pPr>
          </w:p>
          <w:p w14:paraId="54B1A63C" w14:textId="77777777" w:rsidR="00725064" w:rsidRDefault="00725064" w:rsidP="00725064">
            <w:pPr>
              <w:rPr>
                <w:sz w:val="20"/>
                <w:szCs w:val="20"/>
              </w:rPr>
            </w:pPr>
          </w:p>
          <w:p w14:paraId="3E431E25" w14:textId="77777777" w:rsidR="00725064" w:rsidRDefault="00725064" w:rsidP="00725064">
            <w:pPr>
              <w:rPr>
                <w:sz w:val="20"/>
                <w:szCs w:val="20"/>
              </w:rPr>
            </w:pPr>
          </w:p>
          <w:p w14:paraId="2FE83CD2" w14:textId="77777777" w:rsidR="00725064" w:rsidRPr="00725064" w:rsidRDefault="00725064" w:rsidP="00725064">
            <w:pPr>
              <w:rPr>
                <w:sz w:val="20"/>
                <w:szCs w:val="20"/>
              </w:rPr>
            </w:pPr>
          </w:p>
        </w:tc>
      </w:tr>
      <w:tr w:rsidR="00725064" w:rsidRPr="00725064" w14:paraId="650C49C4" w14:textId="77777777" w:rsidTr="00725064">
        <w:tc>
          <w:tcPr>
            <w:tcW w:w="663" w:type="dxa"/>
            <w:vAlign w:val="center"/>
          </w:tcPr>
          <w:p w14:paraId="626DFB81" w14:textId="77777777" w:rsidR="00725064" w:rsidRPr="00725064" w:rsidRDefault="00725064" w:rsidP="00725064">
            <w:pPr>
              <w:rPr>
                <w:sz w:val="20"/>
                <w:szCs w:val="20"/>
              </w:rPr>
            </w:pPr>
            <w:r>
              <w:rPr>
                <w:sz w:val="20"/>
                <w:szCs w:val="20"/>
              </w:rPr>
              <w:t>3</w:t>
            </w:r>
          </w:p>
        </w:tc>
        <w:tc>
          <w:tcPr>
            <w:tcW w:w="1852" w:type="dxa"/>
            <w:vAlign w:val="center"/>
          </w:tcPr>
          <w:p w14:paraId="30567CE0" w14:textId="77777777" w:rsidR="00725064" w:rsidRPr="00725064" w:rsidRDefault="00725064" w:rsidP="00725064">
            <w:pPr>
              <w:rPr>
                <w:sz w:val="20"/>
                <w:szCs w:val="20"/>
              </w:rPr>
            </w:pPr>
            <w:r w:rsidRPr="00725064">
              <w:rPr>
                <w:sz w:val="20"/>
                <w:szCs w:val="20"/>
              </w:rPr>
              <w:t xml:space="preserve">Flow and Page transition for task. </w:t>
            </w:r>
          </w:p>
        </w:tc>
        <w:tc>
          <w:tcPr>
            <w:tcW w:w="1620" w:type="dxa"/>
            <w:vAlign w:val="center"/>
          </w:tcPr>
          <w:p w14:paraId="01015E44" w14:textId="77777777" w:rsidR="00725064" w:rsidRPr="00725064" w:rsidRDefault="00725064" w:rsidP="00725064">
            <w:pPr>
              <w:rPr>
                <w:sz w:val="20"/>
                <w:szCs w:val="20"/>
              </w:rPr>
            </w:pPr>
          </w:p>
        </w:tc>
        <w:tc>
          <w:tcPr>
            <w:tcW w:w="5215" w:type="dxa"/>
            <w:vAlign w:val="center"/>
          </w:tcPr>
          <w:p w14:paraId="2C8A15B8" w14:textId="77777777" w:rsidR="00725064" w:rsidRDefault="00725064" w:rsidP="00725064">
            <w:pPr>
              <w:rPr>
                <w:sz w:val="20"/>
                <w:szCs w:val="20"/>
              </w:rPr>
            </w:pPr>
          </w:p>
          <w:p w14:paraId="48700478" w14:textId="77777777" w:rsidR="00725064" w:rsidRDefault="00725064" w:rsidP="00725064">
            <w:pPr>
              <w:rPr>
                <w:sz w:val="20"/>
                <w:szCs w:val="20"/>
              </w:rPr>
            </w:pPr>
          </w:p>
          <w:p w14:paraId="0C683FA8" w14:textId="77777777" w:rsidR="00725064" w:rsidRDefault="00725064" w:rsidP="00725064">
            <w:pPr>
              <w:rPr>
                <w:sz w:val="20"/>
                <w:szCs w:val="20"/>
              </w:rPr>
            </w:pPr>
          </w:p>
          <w:p w14:paraId="165ED9EA" w14:textId="77777777" w:rsidR="00725064" w:rsidRDefault="00725064" w:rsidP="00725064">
            <w:pPr>
              <w:rPr>
                <w:sz w:val="20"/>
                <w:szCs w:val="20"/>
              </w:rPr>
            </w:pPr>
          </w:p>
          <w:p w14:paraId="4FDA9D3B" w14:textId="77777777" w:rsidR="00725064" w:rsidRDefault="00725064" w:rsidP="00725064">
            <w:pPr>
              <w:rPr>
                <w:sz w:val="20"/>
                <w:szCs w:val="20"/>
              </w:rPr>
            </w:pPr>
          </w:p>
          <w:p w14:paraId="10CEB541" w14:textId="77777777" w:rsidR="00725064" w:rsidRPr="00725064" w:rsidRDefault="00725064" w:rsidP="00725064">
            <w:pPr>
              <w:rPr>
                <w:sz w:val="20"/>
                <w:szCs w:val="20"/>
              </w:rPr>
            </w:pPr>
          </w:p>
        </w:tc>
      </w:tr>
      <w:tr w:rsidR="00725064" w:rsidRPr="00725064" w14:paraId="74398935" w14:textId="77777777" w:rsidTr="00725064">
        <w:tc>
          <w:tcPr>
            <w:tcW w:w="663" w:type="dxa"/>
            <w:vAlign w:val="center"/>
          </w:tcPr>
          <w:p w14:paraId="2376C52A" w14:textId="77777777" w:rsidR="00725064" w:rsidRPr="00725064" w:rsidRDefault="00725064" w:rsidP="00725064">
            <w:pPr>
              <w:rPr>
                <w:sz w:val="20"/>
                <w:szCs w:val="20"/>
              </w:rPr>
            </w:pPr>
            <w:r>
              <w:rPr>
                <w:sz w:val="20"/>
                <w:szCs w:val="20"/>
              </w:rPr>
              <w:t>4</w:t>
            </w:r>
          </w:p>
        </w:tc>
        <w:tc>
          <w:tcPr>
            <w:tcW w:w="1852" w:type="dxa"/>
            <w:vAlign w:val="center"/>
          </w:tcPr>
          <w:p w14:paraId="1E769162" w14:textId="77777777" w:rsidR="00725064" w:rsidRPr="00725064" w:rsidRDefault="00725064" w:rsidP="00725064">
            <w:pPr>
              <w:rPr>
                <w:sz w:val="20"/>
                <w:szCs w:val="20"/>
              </w:rPr>
            </w:pPr>
            <w:r w:rsidRPr="00725064">
              <w:rPr>
                <w:sz w:val="20"/>
                <w:szCs w:val="20"/>
              </w:rPr>
              <w:t>Relevance of Data displayed.</w:t>
            </w:r>
          </w:p>
        </w:tc>
        <w:tc>
          <w:tcPr>
            <w:tcW w:w="1620" w:type="dxa"/>
            <w:vAlign w:val="center"/>
          </w:tcPr>
          <w:p w14:paraId="45B42E20" w14:textId="77777777" w:rsidR="00725064" w:rsidRPr="00725064" w:rsidRDefault="00725064" w:rsidP="00725064">
            <w:pPr>
              <w:rPr>
                <w:sz w:val="20"/>
                <w:szCs w:val="20"/>
              </w:rPr>
            </w:pPr>
          </w:p>
        </w:tc>
        <w:tc>
          <w:tcPr>
            <w:tcW w:w="5215" w:type="dxa"/>
            <w:vAlign w:val="center"/>
          </w:tcPr>
          <w:p w14:paraId="2C5A4D14" w14:textId="77777777" w:rsidR="00725064" w:rsidRDefault="00725064" w:rsidP="00725064">
            <w:pPr>
              <w:rPr>
                <w:sz w:val="20"/>
                <w:szCs w:val="20"/>
              </w:rPr>
            </w:pPr>
          </w:p>
          <w:p w14:paraId="1F4BCEBC" w14:textId="77777777" w:rsidR="00725064" w:rsidRDefault="00725064" w:rsidP="00725064">
            <w:pPr>
              <w:rPr>
                <w:sz w:val="20"/>
                <w:szCs w:val="20"/>
              </w:rPr>
            </w:pPr>
          </w:p>
          <w:p w14:paraId="3A46CD4D" w14:textId="77777777" w:rsidR="00725064" w:rsidRDefault="00725064" w:rsidP="00725064">
            <w:pPr>
              <w:rPr>
                <w:sz w:val="20"/>
                <w:szCs w:val="20"/>
              </w:rPr>
            </w:pPr>
          </w:p>
          <w:p w14:paraId="493ED5FE" w14:textId="77777777" w:rsidR="00725064" w:rsidRDefault="00725064" w:rsidP="00725064">
            <w:pPr>
              <w:rPr>
                <w:sz w:val="20"/>
                <w:szCs w:val="20"/>
              </w:rPr>
            </w:pPr>
          </w:p>
          <w:p w14:paraId="0AA45502" w14:textId="77777777" w:rsidR="00725064" w:rsidRDefault="00725064" w:rsidP="00725064">
            <w:pPr>
              <w:rPr>
                <w:sz w:val="20"/>
                <w:szCs w:val="20"/>
              </w:rPr>
            </w:pPr>
          </w:p>
          <w:p w14:paraId="5D5DD822" w14:textId="77777777" w:rsidR="00725064" w:rsidRPr="00725064" w:rsidRDefault="00725064" w:rsidP="00725064">
            <w:pPr>
              <w:rPr>
                <w:sz w:val="20"/>
                <w:szCs w:val="20"/>
              </w:rPr>
            </w:pPr>
          </w:p>
        </w:tc>
      </w:tr>
      <w:tr w:rsidR="00725064" w:rsidRPr="00725064" w14:paraId="774AACA7" w14:textId="77777777" w:rsidTr="00725064">
        <w:tc>
          <w:tcPr>
            <w:tcW w:w="663" w:type="dxa"/>
            <w:vAlign w:val="center"/>
          </w:tcPr>
          <w:p w14:paraId="5E51B5EE" w14:textId="77777777" w:rsidR="00725064" w:rsidRPr="00725064" w:rsidRDefault="00725064" w:rsidP="00725064">
            <w:pPr>
              <w:rPr>
                <w:sz w:val="20"/>
                <w:szCs w:val="20"/>
              </w:rPr>
            </w:pPr>
            <w:r>
              <w:rPr>
                <w:sz w:val="20"/>
                <w:szCs w:val="20"/>
              </w:rPr>
              <w:t>5</w:t>
            </w:r>
          </w:p>
        </w:tc>
        <w:tc>
          <w:tcPr>
            <w:tcW w:w="1852" w:type="dxa"/>
            <w:vAlign w:val="center"/>
          </w:tcPr>
          <w:p w14:paraId="7FBD5914" w14:textId="77777777" w:rsidR="00725064" w:rsidRPr="00725064" w:rsidRDefault="00725064" w:rsidP="00725064">
            <w:pPr>
              <w:rPr>
                <w:sz w:val="20"/>
                <w:szCs w:val="20"/>
              </w:rPr>
            </w:pPr>
            <w:r w:rsidRPr="00725064">
              <w:rPr>
                <w:sz w:val="20"/>
                <w:szCs w:val="20"/>
              </w:rPr>
              <w:t xml:space="preserve">Ease of understanding process </w:t>
            </w:r>
          </w:p>
        </w:tc>
        <w:tc>
          <w:tcPr>
            <w:tcW w:w="1620" w:type="dxa"/>
            <w:vAlign w:val="center"/>
          </w:tcPr>
          <w:p w14:paraId="1E0F4A81" w14:textId="77777777" w:rsidR="00725064" w:rsidRPr="00725064" w:rsidRDefault="00725064" w:rsidP="00725064">
            <w:pPr>
              <w:rPr>
                <w:sz w:val="20"/>
                <w:szCs w:val="20"/>
              </w:rPr>
            </w:pPr>
          </w:p>
        </w:tc>
        <w:tc>
          <w:tcPr>
            <w:tcW w:w="5215" w:type="dxa"/>
            <w:vAlign w:val="center"/>
          </w:tcPr>
          <w:p w14:paraId="4BAA029E" w14:textId="77777777" w:rsidR="00725064" w:rsidRDefault="00725064" w:rsidP="00725064">
            <w:pPr>
              <w:rPr>
                <w:sz w:val="20"/>
                <w:szCs w:val="20"/>
              </w:rPr>
            </w:pPr>
          </w:p>
          <w:p w14:paraId="54333360" w14:textId="77777777" w:rsidR="00725064" w:rsidRDefault="00725064" w:rsidP="00725064">
            <w:pPr>
              <w:rPr>
                <w:sz w:val="20"/>
                <w:szCs w:val="20"/>
              </w:rPr>
            </w:pPr>
          </w:p>
          <w:p w14:paraId="4B46CAC2" w14:textId="77777777" w:rsidR="00725064" w:rsidRDefault="00725064" w:rsidP="00725064">
            <w:pPr>
              <w:rPr>
                <w:sz w:val="20"/>
                <w:szCs w:val="20"/>
              </w:rPr>
            </w:pPr>
          </w:p>
          <w:p w14:paraId="75DD48FE" w14:textId="77777777" w:rsidR="00725064" w:rsidRDefault="00725064" w:rsidP="00725064">
            <w:pPr>
              <w:rPr>
                <w:sz w:val="20"/>
                <w:szCs w:val="20"/>
              </w:rPr>
            </w:pPr>
          </w:p>
          <w:p w14:paraId="45463448" w14:textId="77777777" w:rsidR="00725064" w:rsidRDefault="00725064" w:rsidP="00725064">
            <w:pPr>
              <w:rPr>
                <w:sz w:val="20"/>
                <w:szCs w:val="20"/>
              </w:rPr>
            </w:pPr>
          </w:p>
          <w:p w14:paraId="31507950" w14:textId="77777777" w:rsidR="00725064" w:rsidRPr="00725064" w:rsidRDefault="00725064" w:rsidP="00725064">
            <w:pPr>
              <w:rPr>
                <w:sz w:val="20"/>
                <w:szCs w:val="20"/>
              </w:rPr>
            </w:pPr>
          </w:p>
        </w:tc>
      </w:tr>
      <w:tr w:rsidR="00725064" w:rsidRPr="00725064" w14:paraId="39BE1BD2" w14:textId="77777777" w:rsidTr="00725064">
        <w:tc>
          <w:tcPr>
            <w:tcW w:w="663" w:type="dxa"/>
            <w:vAlign w:val="center"/>
          </w:tcPr>
          <w:p w14:paraId="06CE8486" w14:textId="77777777" w:rsidR="00725064" w:rsidRDefault="00725064" w:rsidP="00725064">
            <w:pPr>
              <w:rPr>
                <w:sz w:val="20"/>
                <w:szCs w:val="20"/>
              </w:rPr>
            </w:pPr>
            <w:r>
              <w:rPr>
                <w:sz w:val="20"/>
                <w:szCs w:val="20"/>
              </w:rPr>
              <w:t>6</w:t>
            </w:r>
          </w:p>
        </w:tc>
        <w:tc>
          <w:tcPr>
            <w:tcW w:w="1852" w:type="dxa"/>
            <w:vAlign w:val="center"/>
          </w:tcPr>
          <w:p w14:paraId="3BBEB3EA" w14:textId="77777777" w:rsidR="00725064" w:rsidRPr="00725064" w:rsidRDefault="00725064" w:rsidP="00725064">
            <w:pPr>
              <w:rPr>
                <w:sz w:val="20"/>
                <w:szCs w:val="20"/>
              </w:rPr>
            </w:pPr>
            <w:r>
              <w:rPr>
                <w:sz w:val="20"/>
                <w:szCs w:val="20"/>
              </w:rPr>
              <w:t xml:space="preserve">Look and feel of the platform </w:t>
            </w:r>
          </w:p>
        </w:tc>
        <w:tc>
          <w:tcPr>
            <w:tcW w:w="1620" w:type="dxa"/>
            <w:vAlign w:val="center"/>
          </w:tcPr>
          <w:p w14:paraId="1E08EA6E" w14:textId="77777777" w:rsidR="00725064" w:rsidRPr="00725064" w:rsidRDefault="00725064" w:rsidP="00725064">
            <w:pPr>
              <w:rPr>
                <w:sz w:val="20"/>
                <w:szCs w:val="20"/>
              </w:rPr>
            </w:pPr>
          </w:p>
        </w:tc>
        <w:tc>
          <w:tcPr>
            <w:tcW w:w="5215" w:type="dxa"/>
            <w:vAlign w:val="center"/>
          </w:tcPr>
          <w:p w14:paraId="5716504E" w14:textId="77777777" w:rsidR="00725064" w:rsidRDefault="00725064" w:rsidP="00725064">
            <w:pPr>
              <w:rPr>
                <w:sz w:val="20"/>
                <w:szCs w:val="20"/>
              </w:rPr>
            </w:pPr>
          </w:p>
          <w:p w14:paraId="0E13B215" w14:textId="77777777" w:rsidR="00725064" w:rsidRDefault="00725064" w:rsidP="00725064">
            <w:pPr>
              <w:rPr>
                <w:sz w:val="20"/>
                <w:szCs w:val="20"/>
              </w:rPr>
            </w:pPr>
          </w:p>
          <w:p w14:paraId="24A378C4" w14:textId="77777777" w:rsidR="00725064" w:rsidRDefault="00725064" w:rsidP="00725064">
            <w:pPr>
              <w:rPr>
                <w:sz w:val="20"/>
                <w:szCs w:val="20"/>
              </w:rPr>
            </w:pPr>
          </w:p>
          <w:p w14:paraId="2E5CC654" w14:textId="77777777" w:rsidR="00725064" w:rsidRDefault="00725064" w:rsidP="00725064">
            <w:pPr>
              <w:rPr>
                <w:sz w:val="20"/>
                <w:szCs w:val="20"/>
              </w:rPr>
            </w:pPr>
          </w:p>
          <w:p w14:paraId="3831572A" w14:textId="77777777" w:rsidR="00725064" w:rsidRDefault="00725064" w:rsidP="00725064">
            <w:pPr>
              <w:rPr>
                <w:sz w:val="20"/>
                <w:szCs w:val="20"/>
              </w:rPr>
            </w:pPr>
          </w:p>
          <w:p w14:paraId="57E9A725" w14:textId="77777777" w:rsidR="00725064" w:rsidRPr="00725064" w:rsidRDefault="00725064" w:rsidP="00725064">
            <w:pPr>
              <w:rPr>
                <w:sz w:val="20"/>
                <w:szCs w:val="20"/>
              </w:rPr>
            </w:pPr>
          </w:p>
        </w:tc>
      </w:tr>
      <w:tr w:rsidR="00725064" w:rsidRPr="00725064" w14:paraId="2CAFDB51" w14:textId="77777777" w:rsidTr="00725064">
        <w:tc>
          <w:tcPr>
            <w:tcW w:w="663" w:type="dxa"/>
            <w:vAlign w:val="center"/>
          </w:tcPr>
          <w:p w14:paraId="4D3E17E9" w14:textId="77777777" w:rsidR="00725064" w:rsidRDefault="00725064" w:rsidP="00725064">
            <w:pPr>
              <w:rPr>
                <w:sz w:val="20"/>
                <w:szCs w:val="20"/>
              </w:rPr>
            </w:pPr>
            <w:r>
              <w:rPr>
                <w:sz w:val="20"/>
                <w:szCs w:val="20"/>
              </w:rPr>
              <w:t>7</w:t>
            </w:r>
          </w:p>
        </w:tc>
        <w:tc>
          <w:tcPr>
            <w:tcW w:w="1852" w:type="dxa"/>
            <w:vAlign w:val="center"/>
          </w:tcPr>
          <w:p w14:paraId="62283091" w14:textId="77777777" w:rsidR="00725064" w:rsidRPr="00725064" w:rsidRDefault="00725064" w:rsidP="00725064">
            <w:pPr>
              <w:rPr>
                <w:sz w:val="20"/>
                <w:szCs w:val="20"/>
              </w:rPr>
            </w:pPr>
            <w:r>
              <w:rPr>
                <w:sz w:val="20"/>
                <w:szCs w:val="20"/>
              </w:rPr>
              <w:t xml:space="preserve">Features Provided </w:t>
            </w:r>
          </w:p>
        </w:tc>
        <w:tc>
          <w:tcPr>
            <w:tcW w:w="1620" w:type="dxa"/>
            <w:vAlign w:val="center"/>
          </w:tcPr>
          <w:p w14:paraId="3ADC0C3C" w14:textId="77777777" w:rsidR="00725064" w:rsidRPr="00725064" w:rsidRDefault="00725064" w:rsidP="00725064">
            <w:pPr>
              <w:rPr>
                <w:sz w:val="20"/>
                <w:szCs w:val="20"/>
              </w:rPr>
            </w:pPr>
          </w:p>
        </w:tc>
        <w:tc>
          <w:tcPr>
            <w:tcW w:w="5215" w:type="dxa"/>
            <w:vAlign w:val="center"/>
          </w:tcPr>
          <w:p w14:paraId="26CE204E" w14:textId="77777777" w:rsidR="00725064" w:rsidRDefault="00725064" w:rsidP="00725064">
            <w:pPr>
              <w:rPr>
                <w:sz w:val="20"/>
                <w:szCs w:val="20"/>
              </w:rPr>
            </w:pPr>
          </w:p>
          <w:p w14:paraId="4CBA2741" w14:textId="77777777" w:rsidR="00725064" w:rsidRDefault="00725064" w:rsidP="00725064">
            <w:pPr>
              <w:rPr>
                <w:sz w:val="20"/>
                <w:szCs w:val="20"/>
              </w:rPr>
            </w:pPr>
          </w:p>
          <w:p w14:paraId="1C80B711" w14:textId="77777777" w:rsidR="00725064" w:rsidRDefault="00725064" w:rsidP="00725064">
            <w:pPr>
              <w:rPr>
                <w:sz w:val="20"/>
                <w:szCs w:val="20"/>
              </w:rPr>
            </w:pPr>
          </w:p>
          <w:p w14:paraId="10FBC179" w14:textId="77777777" w:rsidR="00725064" w:rsidRDefault="00725064" w:rsidP="00725064">
            <w:pPr>
              <w:rPr>
                <w:sz w:val="20"/>
                <w:szCs w:val="20"/>
              </w:rPr>
            </w:pPr>
          </w:p>
          <w:p w14:paraId="2539FE93" w14:textId="77777777" w:rsidR="00725064" w:rsidRDefault="00725064" w:rsidP="00725064">
            <w:pPr>
              <w:rPr>
                <w:sz w:val="20"/>
                <w:szCs w:val="20"/>
              </w:rPr>
            </w:pPr>
          </w:p>
          <w:p w14:paraId="3CE8090C" w14:textId="77777777" w:rsidR="00725064" w:rsidRPr="00725064" w:rsidRDefault="00725064" w:rsidP="00725064">
            <w:pPr>
              <w:rPr>
                <w:sz w:val="20"/>
                <w:szCs w:val="20"/>
              </w:rPr>
            </w:pPr>
          </w:p>
        </w:tc>
      </w:tr>
      <w:tr w:rsidR="00725064" w:rsidRPr="00725064" w14:paraId="17F5C367" w14:textId="77777777" w:rsidTr="00725064">
        <w:tc>
          <w:tcPr>
            <w:tcW w:w="663" w:type="dxa"/>
            <w:vAlign w:val="center"/>
          </w:tcPr>
          <w:p w14:paraId="717D709D" w14:textId="77777777" w:rsidR="00725064" w:rsidRDefault="00725064" w:rsidP="00725064">
            <w:pPr>
              <w:rPr>
                <w:sz w:val="20"/>
                <w:szCs w:val="20"/>
              </w:rPr>
            </w:pPr>
            <w:r>
              <w:rPr>
                <w:sz w:val="20"/>
                <w:szCs w:val="20"/>
              </w:rPr>
              <w:t>8</w:t>
            </w:r>
          </w:p>
        </w:tc>
        <w:tc>
          <w:tcPr>
            <w:tcW w:w="1852" w:type="dxa"/>
            <w:vAlign w:val="center"/>
          </w:tcPr>
          <w:p w14:paraId="74562E18" w14:textId="77777777" w:rsidR="00725064" w:rsidRDefault="00725064" w:rsidP="00725064">
            <w:pPr>
              <w:rPr>
                <w:sz w:val="20"/>
                <w:szCs w:val="20"/>
              </w:rPr>
            </w:pPr>
            <w:r w:rsidRPr="00725064">
              <w:rPr>
                <w:sz w:val="20"/>
                <w:szCs w:val="20"/>
              </w:rPr>
              <w:t>Icons and Terminology used</w:t>
            </w:r>
          </w:p>
        </w:tc>
        <w:tc>
          <w:tcPr>
            <w:tcW w:w="1620" w:type="dxa"/>
            <w:vAlign w:val="center"/>
          </w:tcPr>
          <w:p w14:paraId="293340B0" w14:textId="77777777" w:rsidR="00725064" w:rsidRPr="00725064" w:rsidRDefault="00725064" w:rsidP="00725064">
            <w:pPr>
              <w:rPr>
                <w:sz w:val="20"/>
                <w:szCs w:val="20"/>
              </w:rPr>
            </w:pPr>
          </w:p>
        </w:tc>
        <w:tc>
          <w:tcPr>
            <w:tcW w:w="5215" w:type="dxa"/>
            <w:vAlign w:val="center"/>
          </w:tcPr>
          <w:p w14:paraId="2E455E0E" w14:textId="77777777" w:rsidR="00725064" w:rsidRDefault="00725064" w:rsidP="00725064">
            <w:pPr>
              <w:rPr>
                <w:sz w:val="20"/>
                <w:szCs w:val="20"/>
              </w:rPr>
            </w:pPr>
          </w:p>
          <w:p w14:paraId="363608D1" w14:textId="77777777" w:rsidR="00725064" w:rsidRDefault="00725064" w:rsidP="00725064">
            <w:pPr>
              <w:rPr>
                <w:sz w:val="20"/>
                <w:szCs w:val="20"/>
              </w:rPr>
            </w:pPr>
          </w:p>
          <w:p w14:paraId="51FD0993" w14:textId="77777777" w:rsidR="00725064" w:rsidRDefault="00725064" w:rsidP="00725064">
            <w:pPr>
              <w:rPr>
                <w:sz w:val="20"/>
                <w:szCs w:val="20"/>
              </w:rPr>
            </w:pPr>
          </w:p>
          <w:p w14:paraId="73652976" w14:textId="77777777" w:rsidR="00725064" w:rsidRDefault="00725064" w:rsidP="00725064">
            <w:pPr>
              <w:rPr>
                <w:sz w:val="20"/>
                <w:szCs w:val="20"/>
              </w:rPr>
            </w:pPr>
          </w:p>
          <w:p w14:paraId="0AF484A3" w14:textId="77777777" w:rsidR="00725064" w:rsidRDefault="00725064" w:rsidP="00725064">
            <w:pPr>
              <w:rPr>
                <w:sz w:val="20"/>
                <w:szCs w:val="20"/>
              </w:rPr>
            </w:pPr>
          </w:p>
          <w:p w14:paraId="619122ED" w14:textId="77777777" w:rsidR="00725064" w:rsidRDefault="00725064" w:rsidP="00725064">
            <w:pPr>
              <w:rPr>
                <w:sz w:val="20"/>
                <w:szCs w:val="20"/>
              </w:rPr>
            </w:pPr>
          </w:p>
        </w:tc>
      </w:tr>
    </w:tbl>
    <w:p w14:paraId="4A561012" w14:textId="77777777" w:rsidR="002C0950" w:rsidRPr="00677418" w:rsidRDefault="002C0950" w:rsidP="00BA2E75"/>
    <w:sectPr w:rsidR="002C0950" w:rsidRPr="0067741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vjyot Khuman" w:date="2015-06-08T16:51:00Z" w:initials="RK">
    <w:p w14:paraId="13BF3E1C" w14:textId="77777777" w:rsidR="00A778E5" w:rsidRDefault="00A778E5">
      <w:pPr>
        <w:pStyle w:val="CommentText"/>
      </w:pPr>
      <w:r>
        <w:rPr>
          <w:rStyle w:val="CommentReference"/>
        </w:rPr>
        <w:annotationRef/>
      </w:r>
      <w:r>
        <w:t xml:space="preserve">Not enough to complete.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BF3E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E25"/>
    <w:multiLevelType w:val="hybridMultilevel"/>
    <w:tmpl w:val="8BA4A9A0"/>
    <w:lvl w:ilvl="0" w:tplc="D36EC5F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2D55823"/>
    <w:multiLevelType w:val="hybridMultilevel"/>
    <w:tmpl w:val="0F826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vjyot Khuman">
    <w15:presenceInfo w15:providerId="Windows Live" w15:userId="7b799e5efe11a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E75"/>
    <w:rsid w:val="00013104"/>
    <w:rsid w:val="002C0950"/>
    <w:rsid w:val="00330F38"/>
    <w:rsid w:val="003A292E"/>
    <w:rsid w:val="003C70A6"/>
    <w:rsid w:val="00677418"/>
    <w:rsid w:val="006972FF"/>
    <w:rsid w:val="00716DA1"/>
    <w:rsid w:val="00725064"/>
    <w:rsid w:val="00730CDC"/>
    <w:rsid w:val="008E600D"/>
    <w:rsid w:val="00944F08"/>
    <w:rsid w:val="00A673DB"/>
    <w:rsid w:val="00A778E5"/>
    <w:rsid w:val="00AB2E3A"/>
    <w:rsid w:val="00AF00A1"/>
    <w:rsid w:val="00AF4778"/>
    <w:rsid w:val="00BA2E75"/>
    <w:rsid w:val="00C824BB"/>
    <w:rsid w:val="00F11DA1"/>
    <w:rsid w:val="00F4080C"/>
    <w:rsid w:val="00F83D3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A2E75"/>
    <w:rPr>
      <w:color w:val="6B9F25" w:themeColor="hyperlink"/>
      <w:u w:val="single"/>
    </w:rPr>
  </w:style>
  <w:style w:type="table" w:styleId="TableGrid">
    <w:name w:val="Table Grid"/>
    <w:basedOn w:val="TableNormal"/>
    <w:uiPriority w:val="39"/>
    <w:rsid w:val="00AB2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E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E3A"/>
    <w:rPr>
      <w:rFonts w:ascii="Segoe UI" w:hAnsi="Segoe UI" w:cs="Segoe UI"/>
      <w:sz w:val="18"/>
      <w:szCs w:val="18"/>
    </w:rPr>
  </w:style>
  <w:style w:type="table" w:customStyle="1" w:styleId="ListTable3Accent6">
    <w:name w:val="List Table 3 Accent 6"/>
    <w:basedOn w:val="TableNormal"/>
    <w:uiPriority w:val="48"/>
    <w:rsid w:val="00F11DA1"/>
    <w:pPr>
      <w:spacing w:after="0" w:line="240" w:lineRule="auto"/>
    </w:pPr>
    <w:tblPr>
      <w:tblStyleRowBandSize w:val="1"/>
      <w:tblStyleColBandSize w:val="1"/>
      <w:tblInd w:w="0" w:type="dxa"/>
      <w:tblBorders>
        <w:top w:val="single" w:sz="4" w:space="0" w:color="C19859" w:themeColor="accent6"/>
        <w:left w:val="single" w:sz="4" w:space="0" w:color="C19859" w:themeColor="accent6"/>
        <w:bottom w:val="single" w:sz="4" w:space="0" w:color="C19859" w:themeColor="accent6"/>
        <w:right w:val="single" w:sz="4" w:space="0" w:color="C19859" w:themeColor="accent6"/>
      </w:tblBorders>
      <w:tblCellMar>
        <w:top w:w="0" w:type="dxa"/>
        <w:left w:w="108" w:type="dxa"/>
        <w:bottom w:w="0" w:type="dxa"/>
        <w:right w:w="108" w:type="dxa"/>
      </w:tblCellMar>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character" w:styleId="CommentReference">
    <w:name w:val="annotation reference"/>
    <w:basedOn w:val="DefaultParagraphFont"/>
    <w:uiPriority w:val="99"/>
    <w:semiHidden/>
    <w:unhideWhenUsed/>
    <w:rsid w:val="00A778E5"/>
    <w:rPr>
      <w:sz w:val="16"/>
      <w:szCs w:val="16"/>
    </w:rPr>
  </w:style>
  <w:style w:type="paragraph" w:styleId="CommentText">
    <w:name w:val="annotation text"/>
    <w:basedOn w:val="Normal"/>
    <w:link w:val="CommentTextChar"/>
    <w:uiPriority w:val="99"/>
    <w:semiHidden/>
    <w:unhideWhenUsed/>
    <w:rsid w:val="00A778E5"/>
    <w:pPr>
      <w:spacing w:line="240" w:lineRule="auto"/>
    </w:pPr>
    <w:rPr>
      <w:sz w:val="20"/>
      <w:szCs w:val="20"/>
    </w:rPr>
  </w:style>
  <w:style w:type="character" w:customStyle="1" w:styleId="CommentTextChar">
    <w:name w:val="Comment Text Char"/>
    <w:basedOn w:val="DefaultParagraphFont"/>
    <w:link w:val="CommentText"/>
    <w:uiPriority w:val="99"/>
    <w:semiHidden/>
    <w:rsid w:val="00A778E5"/>
    <w:rPr>
      <w:sz w:val="20"/>
      <w:szCs w:val="20"/>
    </w:rPr>
  </w:style>
  <w:style w:type="paragraph" w:styleId="CommentSubject">
    <w:name w:val="annotation subject"/>
    <w:basedOn w:val="CommentText"/>
    <w:next w:val="CommentText"/>
    <w:link w:val="CommentSubjectChar"/>
    <w:uiPriority w:val="99"/>
    <w:semiHidden/>
    <w:unhideWhenUsed/>
    <w:rsid w:val="00A778E5"/>
    <w:rPr>
      <w:b/>
      <w:bCs/>
    </w:rPr>
  </w:style>
  <w:style w:type="character" w:customStyle="1" w:styleId="CommentSubjectChar">
    <w:name w:val="Comment Subject Char"/>
    <w:basedOn w:val="CommentTextChar"/>
    <w:link w:val="CommentSubject"/>
    <w:uiPriority w:val="99"/>
    <w:semiHidden/>
    <w:rsid w:val="00A778E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A2E75"/>
    <w:rPr>
      <w:color w:val="6B9F25" w:themeColor="hyperlink"/>
      <w:u w:val="single"/>
    </w:rPr>
  </w:style>
  <w:style w:type="table" w:styleId="TableGrid">
    <w:name w:val="Table Grid"/>
    <w:basedOn w:val="TableNormal"/>
    <w:uiPriority w:val="39"/>
    <w:rsid w:val="00AB2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E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E3A"/>
    <w:rPr>
      <w:rFonts w:ascii="Segoe UI" w:hAnsi="Segoe UI" w:cs="Segoe UI"/>
      <w:sz w:val="18"/>
      <w:szCs w:val="18"/>
    </w:rPr>
  </w:style>
  <w:style w:type="table" w:customStyle="1" w:styleId="ListTable3Accent6">
    <w:name w:val="List Table 3 Accent 6"/>
    <w:basedOn w:val="TableNormal"/>
    <w:uiPriority w:val="48"/>
    <w:rsid w:val="00F11DA1"/>
    <w:pPr>
      <w:spacing w:after="0" w:line="240" w:lineRule="auto"/>
    </w:pPr>
    <w:tblPr>
      <w:tblStyleRowBandSize w:val="1"/>
      <w:tblStyleColBandSize w:val="1"/>
      <w:tblInd w:w="0" w:type="dxa"/>
      <w:tblBorders>
        <w:top w:val="single" w:sz="4" w:space="0" w:color="C19859" w:themeColor="accent6"/>
        <w:left w:val="single" w:sz="4" w:space="0" w:color="C19859" w:themeColor="accent6"/>
        <w:bottom w:val="single" w:sz="4" w:space="0" w:color="C19859" w:themeColor="accent6"/>
        <w:right w:val="single" w:sz="4" w:space="0" w:color="C19859" w:themeColor="accent6"/>
      </w:tblBorders>
      <w:tblCellMar>
        <w:top w:w="0" w:type="dxa"/>
        <w:left w:w="108" w:type="dxa"/>
        <w:bottom w:w="0" w:type="dxa"/>
        <w:right w:w="108" w:type="dxa"/>
      </w:tblCellMar>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character" w:styleId="CommentReference">
    <w:name w:val="annotation reference"/>
    <w:basedOn w:val="DefaultParagraphFont"/>
    <w:uiPriority w:val="99"/>
    <w:semiHidden/>
    <w:unhideWhenUsed/>
    <w:rsid w:val="00A778E5"/>
    <w:rPr>
      <w:sz w:val="16"/>
      <w:szCs w:val="16"/>
    </w:rPr>
  </w:style>
  <w:style w:type="paragraph" w:styleId="CommentText">
    <w:name w:val="annotation text"/>
    <w:basedOn w:val="Normal"/>
    <w:link w:val="CommentTextChar"/>
    <w:uiPriority w:val="99"/>
    <w:semiHidden/>
    <w:unhideWhenUsed/>
    <w:rsid w:val="00A778E5"/>
    <w:pPr>
      <w:spacing w:line="240" w:lineRule="auto"/>
    </w:pPr>
    <w:rPr>
      <w:sz w:val="20"/>
      <w:szCs w:val="20"/>
    </w:rPr>
  </w:style>
  <w:style w:type="character" w:customStyle="1" w:styleId="CommentTextChar">
    <w:name w:val="Comment Text Char"/>
    <w:basedOn w:val="DefaultParagraphFont"/>
    <w:link w:val="CommentText"/>
    <w:uiPriority w:val="99"/>
    <w:semiHidden/>
    <w:rsid w:val="00A778E5"/>
    <w:rPr>
      <w:sz w:val="20"/>
      <w:szCs w:val="20"/>
    </w:rPr>
  </w:style>
  <w:style w:type="paragraph" w:styleId="CommentSubject">
    <w:name w:val="annotation subject"/>
    <w:basedOn w:val="CommentText"/>
    <w:next w:val="CommentText"/>
    <w:link w:val="CommentSubjectChar"/>
    <w:uiPriority w:val="99"/>
    <w:semiHidden/>
    <w:unhideWhenUsed/>
    <w:rsid w:val="00A778E5"/>
    <w:rPr>
      <w:b/>
      <w:bCs/>
    </w:rPr>
  </w:style>
  <w:style w:type="character" w:customStyle="1" w:styleId="CommentSubjectChar">
    <w:name w:val="Comment Subject Char"/>
    <w:basedOn w:val="CommentTextChar"/>
    <w:link w:val="CommentSubject"/>
    <w:uiPriority w:val="99"/>
    <w:semiHidden/>
    <w:rsid w:val="00A778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g/url?sa=i&amp;rct=j&amp;q=&amp;esrc=s&amp;source=images&amp;cd=&amp;cad=rja&amp;uact=8&amp;ved=0CAcQjRw&amp;url=http://www.jsmartintranscription.com/our-blog/&amp;ei=A1F1VcuBKcO3mwW8uYOACA&amp;bvm=bv.95039771,d.dGc&amp;psig=AFQjCNEhlj6vFv1mdkSsafKcp2q23PZ4dg&amp;ust=1433838183908762" TargetMode="Externa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hyperlink" Target="http://www.3cubehealth.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yperlink" Target="http://www.google.com.sg/url?sa=i&amp;rct=j&amp;q=&amp;esrc=s&amp;source=images&amp;cd=&amp;cad=rja&amp;uact=8&amp;ved=0CAcQjRw&amp;url=http://web.mdoctorbd.com/&amp;ei=uEl1VY2TOMTAmwWk2oDoCg&amp;bvm=bv.95039771,d.dGc&amp;psig=AFQjCNHGRYRYs_E8tWiaecvfPObP-TIUGg&amp;ust=1433836316991582" TargetMode="External"/><Relationship Id="rId28" Type="http://schemas.microsoft.com/office/2011/relationships/commentsExtended" Target="commentsExtended.xml"/><Relationship Id="rId10" Type="http://schemas.openxmlformats.org/officeDocument/2006/relationships/hyperlink" Target="http://www.3cubehealth.com"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jyo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17</TotalTime>
  <Pages>8</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Ravjyot Khuman</dc:creator>
  <cp:lastModifiedBy>Hartegh</cp:lastModifiedBy>
  <cp:revision>3</cp:revision>
  <dcterms:created xsi:type="dcterms:W3CDTF">2015-06-09T10:40:00Z</dcterms:created>
  <dcterms:modified xsi:type="dcterms:W3CDTF">2015-06-09T18:39:00Z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